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7B5AD" w14:textId="77777777" w:rsidR="00AB7BD0" w:rsidRPr="00E32642" w:rsidRDefault="00AB7BD0" w:rsidP="00DA27BE">
      <w:pPr>
        <w:rPr>
          <w:rFonts w:ascii="Century" w:hAnsi="Century" w:cs="Times New Roman"/>
          <w:szCs w:val="24"/>
        </w:rPr>
      </w:pPr>
    </w:p>
    <w:p w14:paraId="2C519746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Report to the Court</w:t>
      </w:r>
    </w:p>
    <w:p w14:paraId="512521C9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Date Written: </w:t>
      </w:r>
      <w:fldSimple w:instr=" MERGEFIELD =created_date \* MERGEFORMAT ">
        <w:r w:rsidR="000160B2" w:rsidRPr="00E32642">
          <w:rPr>
            <w:rFonts w:ascii="Century" w:hAnsi="Century" w:cs="Times New Roman"/>
            <w:bCs/>
            <w:noProof/>
            <w:szCs w:val="24"/>
          </w:rPr>
          <w:t>«=created_date»</w:t>
        </w:r>
      </w:fldSimple>
    </w:p>
    <w:p w14:paraId="188DEF31" w14:textId="77777777" w:rsidR="00A51A19" w:rsidRPr="00E32642" w:rsidRDefault="00A51A19" w:rsidP="00A51A19">
      <w:pPr>
        <w:ind w:firstLine="720"/>
        <w:jc w:val="center"/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 xml:space="preserve">Hearing Date: </w:t>
      </w:r>
      <w:fldSimple w:instr=" MERGEFIELD =casa_case.court_date \* MERGEFORMAT ">
        <w:r w:rsidR="00D50648" w:rsidRPr="00E32642">
          <w:rPr>
            <w:rFonts w:ascii="Century" w:hAnsi="Century" w:cs="Times New Roman"/>
            <w:bCs/>
            <w:noProof/>
            <w:szCs w:val="24"/>
          </w:rPr>
          <w:t>«=</w:t>
        </w:r>
        <w:r w:rsidR="00D50648" w:rsidRPr="00E32642">
          <w:rPr>
            <w:rFonts w:ascii="Century" w:hAnsi="Century" w:cs="Times New Roman"/>
            <w:noProof/>
            <w:szCs w:val="24"/>
          </w:rPr>
          <w:t>casa_case.</w:t>
        </w:r>
        <w:r w:rsidR="00D50648" w:rsidRPr="00E32642">
          <w:rPr>
            <w:rFonts w:ascii="Century" w:hAnsi="Century" w:cs="Times New Roman"/>
            <w:bCs/>
            <w:noProof/>
            <w:szCs w:val="24"/>
          </w:rPr>
          <w:t>court_date»</w:t>
        </w:r>
      </w:fldSimple>
    </w:p>
    <w:p w14:paraId="181DF61B" w14:textId="77777777" w:rsidR="00A51A19" w:rsidRPr="00E32642" w:rsidRDefault="00A51A19" w:rsidP="00A51A1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50773257" w14:textId="77777777" w:rsidR="00843027" w:rsidRPr="00E32642" w:rsidRDefault="008C700F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r>
        <w:rPr>
          <w:rFonts w:ascii="Century" w:hAnsi="Century" w:cs="Times New Roman"/>
          <w:b/>
          <w:szCs w:val="24"/>
        </w:rPr>
        <w:t>Respondent(s)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r w:rsidR="007A1BC4"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>&lt;Name&gt;</w:t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1E50EF">
        <w:rPr>
          <w:rFonts w:ascii="Century" w:hAnsi="Century" w:cs="Times New Roman"/>
          <w:b/>
          <w:szCs w:val="24"/>
        </w:rPr>
        <w:t>Case#:</w:t>
      </w:r>
      <w:r w:rsidR="00000000">
        <w:fldChar w:fldCharType="begin"/>
      </w:r>
      <w:r w:rsidR="00000000">
        <w:instrText xml:space="preserve"> MERGEFIELD =casa_case.case_number \* MERGEFORMAT </w:instrText>
      </w:r>
      <w:r w:rsidR="00000000">
        <w:fldChar w:fldCharType="separate"/>
      </w:r>
      <w:r w:rsidR="00D50648" w:rsidRPr="00E32642">
        <w:rPr>
          <w:rFonts w:ascii="Century" w:hAnsi="Century" w:cs="Times New Roman"/>
          <w:noProof/>
          <w:szCs w:val="24"/>
        </w:rPr>
        <w:t>«=</w:t>
      </w:r>
      <w:proofErr w:type="spellStart"/>
      <w:r w:rsidR="00D50648" w:rsidRPr="00E32642">
        <w:rPr>
          <w:rFonts w:ascii="Century" w:hAnsi="Century" w:cs="Times New Roman"/>
          <w:noProof/>
          <w:szCs w:val="24"/>
        </w:rPr>
        <w:t>casa_case.case_number</w:t>
      </w:r>
      <w:proofErr w:type="spellEnd"/>
      <w:r w:rsidR="00D50648" w:rsidRPr="00E32642">
        <w:rPr>
          <w:rFonts w:ascii="Century" w:hAnsi="Century" w:cs="Times New Roman"/>
          <w:noProof/>
          <w:szCs w:val="24"/>
        </w:rPr>
        <w:t>»</w:t>
      </w:r>
      <w:r w:rsidR="00000000">
        <w:rPr>
          <w:rFonts w:ascii="Century" w:hAnsi="Century" w:cs="Times New Roman"/>
          <w:noProof/>
          <w:szCs w:val="24"/>
        </w:rPr>
        <w:fldChar w:fldCharType="end"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szCs w:val="24"/>
        </w:rPr>
        <w:tab/>
      </w:r>
      <w:r w:rsidR="00A51A19" w:rsidRPr="00E32642">
        <w:rPr>
          <w:rFonts w:ascii="Century" w:hAnsi="Century" w:cs="Times New Roman"/>
          <w:b/>
          <w:szCs w:val="24"/>
        </w:rPr>
        <w:t>DOB</w:t>
      </w:r>
      <w:r w:rsidR="00A51A19" w:rsidRPr="00E32642">
        <w:rPr>
          <w:rFonts w:ascii="Century" w:hAnsi="Century" w:cs="Times New Roman"/>
          <w:szCs w:val="24"/>
        </w:rPr>
        <w:t xml:space="preserve">: </w:t>
      </w:r>
      <w:fldSimple w:instr=" MERGEFIELD  =casa_case.dob \* MERGEFORMAT ">
        <w:r w:rsidR="005A5157" w:rsidRPr="00E32642">
          <w:rPr>
            <w:rFonts w:ascii="Century" w:hAnsi="Century" w:cs="Times New Roman"/>
            <w:noProof/>
            <w:szCs w:val="24"/>
          </w:rPr>
          <w:t>«=casa_case.dob»</w:t>
        </w:r>
      </w:fldSimple>
    </w:p>
    <w:p w14:paraId="07D306DB" w14:textId="77777777" w:rsidR="00843027" w:rsidRPr="00E32642" w:rsidRDefault="00843027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</w:p>
    <w:p w14:paraId="45BAAB77" w14:textId="77777777" w:rsidR="00843027" w:rsidRPr="00E32642" w:rsidRDefault="00000000" w:rsidP="00676BB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rPr>
          <w:rFonts w:ascii="Century" w:hAnsi="Century" w:cs="Times New Roman"/>
          <w:szCs w:val="24"/>
        </w:rPr>
      </w:pPr>
      <w:fldSimple w:instr=" MERGEFIELD  case_contacts:if \* MERGEFORMAT ">
        <w:r w:rsidR="00843027" w:rsidRPr="00E32642">
          <w:rPr>
            <w:rFonts w:ascii="Century" w:hAnsi="Century" w:cs="Times New Roman"/>
            <w:noProof/>
            <w:szCs w:val="24"/>
          </w:rPr>
          <w:t>«case_contacts:if»</w:t>
        </w:r>
      </w:fldSimple>
    </w:p>
    <w:p w14:paraId="2550DF01" w14:textId="77777777" w:rsidR="00A51A19" w:rsidRPr="00E32642" w:rsidRDefault="00A51A19" w:rsidP="00C33CA9">
      <w:pPr>
        <w:spacing w:line="240" w:lineRule="auto"/>
        <w:rPr>
          <w:rFonts w:ascii="Century" w:hAnsi="Century" w:cs="Times New Roman"/>
          <w:b/>
          <w:szCs w:val="24"/>
        </w:rPr>
      </w:pPr>
      <w:r w:rsidRPr="00E32642">
        <w:rPr>
          <w:rFonts w:ascii="Century" w:hAnsi="Century" w:cs="Times New Roman"/>
          <w:b/>
          <w:szCs w:val="24"/>
        </w:rPr>
        <w:t>Persons Interviewed Regarding the Situation:</w:t>
      </w:r>
    </w:p>
    <w:p w14:paraId="2A87FCFC" w14:textId="77777777" w:rsidR="00864589" w:rsidRPr="00E32642" w:rsidRDefault="00864589" w:rsidP="00A51A19">
      <w:pPr>
        <w:rPr>
          <w:rFonts w:ascii="Century" w:hAnsi="Century" w:cs="Times New Roman"/>
          <w:szCs w:val="24"/>
        </w:rPr>
      </w:pPr>
    </w:p>
    <w:tbl>
      <w:tblPr>
        <w:tblStyle w:val="TableGrid"/>
        <w:tblW w:w="9606" w:type="dxa"/>
        <w:tblInd w:w="-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56"/>
        <w:gridCol w:w="1913"/>
        <w:gridCol w:w="5110"/>
      </w:tblGrid>
      <w:tr w:rsidR="00864589" w:rsidRPr="00E32642" w14:paraId="4D030486" w14:textId="77777777" w:rsidTr="00EF756E">
        <w:tc>
          <w:tcPr>
            <w:tcW w:w="3277" w:type="dxa"/>
          </w:tcPr>
          <w:p w14:paraId="3E011E4C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Name</w:t>
            </w:r>
          </w:p>
        </w:tc>
        <w:tc>
          <w:tcPr>
            <w:tcW w:w="3107" w:type="dxa"/>
          </w:tcPr>
          <w:p w14:paraId="4BF41FC7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Title/ Relationship</w:t>
            </w:r>
          </w:p>
        </w:tc>
        <w:tc>
          <w:tcPr>
            <w:tcW w:w="3222" w:type="dxa"/>
          </w:tcPr>
          <w:p w14:paraId="6F73EAC9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b/>
                <w:i/>
                <w:szCs w:val="24"/>
              </w:rPr>
              <w:t>Contact Dates</w:t>
            </w:r>
          </w:p>
        </w:tc>
      </w:tr>
      <w:tr w:rsidR="00864589" w:rsidRPr="00E32642" w14:paraId="733E26E8" w14:textId="77777777" w:rsidTr="00EF756E">
        <w:tc>
          <w:tcPr>
            <w:tcW w:w="3277" w:type="dxa"/>
          </w:tcPr>
          <w:p w14:paraId="07D16AEA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ach(contact)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«case_contacts:each(contact)»</w:t>
              </w:r>
            </w:fldSimple>
          </w:p>
        </w:tc>
        <w:tc>
          <w:tcPr>
            <w:tcW w:w="3107" w:type="dxa"/>
          </w:tcPr>
          <w:p w14:paraId="07FF4B82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68006C0D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  <w:tr w:rsidR="00864589" w:rsidRPr="00E32642" w14:paraId="70265E97" w14:textId="77777777" w:rsidTr="00EF756E">
        <w:tc>
          <w:tcPr>
            <w:tcW w:w="3277" w:type="dxa"/>
          </w:tcPr>
          <w:p w14:paraId="3267799C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nam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«=contact.name»</w:t>
              </w:r>
            </w:fldSimple>
          </w:p>
        </w:tc>
        <w:tc>
          <w:tcPr>
            <w:tcW w:w="3107" w:type="dxa"/>
          </w:tcPr>
          <w:p w14:paraId="46B11BBB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 =contact.type 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«=contact.type»</w:t>
              </w:r>
            </w:fldSimple>
          </w:p>
        </w:tc>
        <w:tc>
          <w:tcPr>
            <w:tcW w:w="3222" w:type="dxa"/>
          </w:tcPr>
          <w:p w14:paraId="6652F53A" w14:textId="16717FED" w:rsidR="00864589" w:rsidRDefault="00B305B0" w:rsidP="00A51A19">
            <w:pPr>
              <w:rPr>
                <w:rFonts w:ascii="Century" w:hAnsi="Century" w:cs="Times New Roman"/>
                <w:noProof/>
                <w:szCs w:val="24"/>
              </w:rPr>
            </w:pPr>
            <w:r>
              <w:rPr>
                <w:rFonts w:ascii="Century" w:hAnsi="Century" w:cs="Times New Roman"/>
                <w:noProof/>
                <w:szCs w:val="24"/>
              </w:rPr>
              <w:fldChar w:fldCharType="begin"/>
            </w:r>
            <w:r>
              <w:rPr>
                <w:rFonts w:ascii="Century" w:hAnsi="Century" w:cs="Times New Roman"/>
                <w:noProof/>
                <w:szCs w:val="24"/>
              </w:rPr>
              <w:instrText xml:space="preserve"> MERGEFIELD contact.dates_by_medium_type:each(date)  \* MERGEFORMAT </w:instrText>
            </w:r>
            <w:r>
              <w:rPr>
                <w:rFonts w:ascii="Century" w:hAnsi="Century" w:cs="Times New Roman"/>
                <w:noProof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«contact.dates_by_medium_type</w:t>
            </w:r>
            <w:r w:rsidR="00D02A87">
              <w:rPr>
                <w:rFonts w:ascii="Century" w:hAnsi="Century" w:cs="Times New Roman"/>
                <w:noProof/>
                <w:szCs w:val="24"/>
              </w:rPr>
              <w:t>:</w:t>
            </w:r>
            <w:r>
              <w:rPr>
                <w:rFonts w:ascii="Century" w:hAnsi="Century" w:cs="Times New Roman"/>
                <w:noProof/>
                <w:szCs w:val="24"/>
              </w:rPr>
              <w:t>each(</w:t>
            </w:r>
            <w:r w:rsidR="00D02A87">
              <w:rPr>
                <w:rFonts w:ascii="Century" w:hAnsi="Century" w:cs="Times New Roman"/>
                <w:noProof/>
                <w:szCs w:val="24"/>
              </w:rPr>
              <w:t>date</w:t>
            </w:r>
            <w:r>
              <w:rPr>
                <w:rFonts w:ascii="Century" w:hAnsi="Century" w:cs="Times New Roman"/>
                <w:noProof/>
                <w:szCs w:val="24"/>
              </w:rPr>
              <w:t>)»</w:t>
            </w:r>
            <w:r>
              <w:rPr>
                <w:rFonts w:ascii="Century" w:hAnsi="Century" w:cs="Times New Roman"/>
                <w:noProof/>
                <w:szCs w:val="24"/>
              </w:rPr>
              <w:fldChar w:fldCharType="end"/>
            </w:r>
          </w:p>
          <w:p w14:paraId="1A884CB6" w14:textId="687C4200" w:rsidR="0038584D" w:rsidRDefault="0038584D" w:rsidP="00A51A19">
            <w:pPr>
              <w:rPr>
                <w:rFonts w:ascii="Century" w:hAnsi="Century" w:cs="Times New Roman"/>
                <w:szCs w:val="24"/>
              </w:rPr>
            </w:pP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begin"/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instrText xml:space="preserve"> MERGEFIELD =</w:instrText>
            </w:r>
            <w:r w:rsidR="00696323">
              <w:rPr>
                <w:rFonts w:ascii="Century" w:hAnsi="Century" w:cs="Times New Roman"/>
                <w:b/>
                <w:bCs/>
                <w:szCs w:val="24"/>
              </w:rPr>
              <w:instrText>date.first</w:instrTex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instrText xml:space="preserve">  \* MERGEFORMAT </w:instrTex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separate"/>
            </w:r>
            <w:r w:rsidRPr="0038584D">
              <w:rPr>
                <w:rFonts w:ascii="Century" w:hAnsi="Century" w:cs="Times New Roman"/>
                <w:b/>
                <w:bCs/>
                <w:noProof/>
                <w:szCs w:val="24"/>
              </w:rPr>
              <w:t>«=</w:t>
            </w:r>
            <w:r w:rsidR="005C5B44">
              <w:rPr>
                <w:rFonts w:ascii="Century" w:hAnsi="Century" w:cs="Times New Roman"/>
                <w:b/>
                <w:bCs/>
                <w:noProof/>
                <w:szCs w:val="24"/>
              </w:rPr>
              <w:t>date.first</w:t>
            </w:r>
            <w:r w:rsidRPr="0038584D">
              <w:rPr>
                <w:rFonts w:ascii="Century" w:hAnsi="Century" w:cs="Times New Roman"/>
                <w:b/>
                <w:bCs/>
                <w:noProof/>
                <w:szCs w:val="24"/>
              </w:rPr>
              <w:t>»</w:t>
            </w:r>
            <w:r w:rsidRPr="0038584D">
              <w:rPr>
                <w:rFonts w:ascii="Century" w:hAnsi="Century" w:cs="Times New Roman"/>
                <w:b/>
                <w:bCs/>
                <w:szCs w:val="24"/>
              </w:rPr>
              <w:fldChar w:fldCharType="end"/>
            </w:r>
            <w:r>
              <w:rPr>
                <w:rFonts w:ascii="Century" w:hAnsi="Century" w:cs="Times New Roman"/>
                <w:b/>
                <w:bCs/>
                <w:szCs w:val="24"/>
              </w:rPr>
              <w:t>:</w:t>
            </w:r>
            <w:r>
              <w:rPr>
                <w:rFonts w:ascii="Century" w:hAnsi="Century" w:cs="Times New Roman"/>
                <w:szCs w:val="24"/>
              </w:rPr>
              <w:t xml:space="preserve"> </w:t>
            </w:r>
            <w:r>
              <w:rPr>
                <w:rFonts w:ascii="Century" w:hAnsi="Century" w:cs="Times New Roman"/>
                <w:szCs w:val="24"/>
              </w:rPr>
              <w:fldChar w:fldCharType="begin"/>
            </w:r>
            <w:r>
              <w:rPr>
                <w:rFonts w:ascii="Century" w:hAnsi="Century" w:cs="Times New Roman"/>
                <w:szCs w:val="24"/>
              </w:rPr>
              <w:instrText xml:space="preserve"> MERGEFIELD =date</w:instrText>
            </w:r>
            <w:r w:rsidR="00696323">
              <w:rPr>
                <w:rFonts w:ascii="Century" w:hAnsi="Century" w:cs="Times New Roman"/>
                <w:szCs w:val="24"/>
              </w:rPr>
              <w:instrText>.last</w:instrText>
            </w:r>
            <w:r>
              <w:rPr>
                <w:rFonts w:ascii="Century" w:hAnsi="Century" w:cs="Times New Roman"/>
                <w:szCs w:val="24"/>
              </w:rPr>
              <w:instrText xml:space="preserve">  \* MERGEFORMAT </w:instrText>
            </w:r>
            <w:r>
              <w:rPr>
                <w:rFonts w:ascii="Century" w:hAnsi="Century" w:cs="Times New Roman"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«=date</w:t>
            </w:r>
            <w:r w:rsidR="005C5B44">
              <w:rPr>
                <w:rFonts w:ascii="Century" w:hAnsi="Century" w:cs="Times New Roman"/>
                <w:noProof/>
                <w:szCs w:val="24"/>
              </w:rPr>
              <w:t>.last</w:t>
            </w:r>
            <w:r>
              <w:rPr>
                <w:rFonts w:ascii="Century" w:hAnsi="Century" w:cs="Times New Roman"/>
                <w:noProof/>
                <w:szCs w:val="24"/>
              </w:rPr>
              <w:t>»</w:t>
            </w:r>
            <w:r>
              <w:rPr>
                <w:rFonts w:ascii="Century" w:hAnsi="Century" w:cs="Times New Roman"/>
                <w:szCs w:val="24"/>
              </w:rPr>
              <w:fldChar w:fldCharType="end"/>
            </w:r>
          </w:p>
          <w:p w14:paraId="1381A868" w14:textId="7E71C6FE" w:rsidR="00F90899" w:rsidRPr="0038584D" w:rsidRDefault="00F90899" w:rsidP="00A51A19">
            <w:pPr>
              <w:rPr>
                <w:rFonts w:ascii="Century" w:hAnsi="Century" w:cs="Times New Roman"/>
                <w:szCs w:val="24"/>
              </w:rPr>
            </w:pPr>
            <w:r>
              <w:rPr>
                <w:rFonts w:ascii="Century" w:hAnsi="Century" w:cs="Times New Roman"/>
                <w:szCs w:val="24"/>
              </w:rPr>
              <w:fldChar w:fldCharType="begin"/>
            </w:r>
            <w:r>
              <w:rPr>
                <w:rFonts w:ascii="Century" w:hAnsi="Century" w:cs="Times New Roman"/>
                <w:szCs w:val="24"/>
              </w:rPr>
              <w:instrText xml:space="preserve"> MERGEFIELD contact.dates_by_medium_type:endEach \* MERGEFORMAT </w:instrText>
            </w:r>
            <w:r>
              <w:rPr>
                <w:rFonts w:ascii="Century" w:hAnsi="Century" w:cs="Times New Roman"/>
                <w:szCs w:val="24"/>
              </w:rPr>
              <w:fldChar w:fldCharType="separate"/>
            </w:r>
            <w:r>
              <w:rPr>
                <w:rFonts w:ascii="Century" w:hAnsi="Century" w:cs="Times New Roman"/>
                <w:noProof/>
                <w:szCs w:val="24"/>
              </w:rPr>
              <w:t>«contact.dates_by_medium_type:endEach»</w:t>
            </w:r>
            <w:r>
              <w:rPr>
                <w:rFonts w:ascii="Century" w:hAnsi="Century" w:cs="Times New Roman"/>
                <w:szCs w:val="24"/>
              </w:rPr>
              <w:fldChar w:fldCharType="end"/>
            </w:r>
          </w:p>
        </w:tc>
      </w:tr>
      <w:tr w:rsidR="00864589" w:rsidRPr="00E32642" w14:paraId="2F63F343" w14:textId="77777777" w:rsidTr="00EF756E">
        <w:tc>
          <w:tcPr>
            <w:tcW w:w="3277" w:type="dxa"/>
          </w:tcPr>
          <w:p w14:paraId="0B07CBA2" w14:textId="77777777" w:rsidR="00864589" w:rsidRPr="00E32642" w:rsidRDefault="00000000" w:rsidP="00A51A19">
            <w:pPr>
              <w:rPr>
                <w:rFonts w:ascii="Century" w:hAnsi="Century" w:cs="Times New Roman"/>
                <w:szCs w:val="24"/>
              </w:rPr>
            </w:pPr>
            <w:fldSimple w:instr=" MERGEFIELD case_contacts:endEach \* MERGEFORMAT ">
              <w:r w:rsidR="00864589" w:rsidRPr="00E32642">
                <w:rPr>
                  <w:rFonts w:ascii="Century" w:hAnsi="Century" w:cs="Times New Roman"/>
                  <w:noProof/>
                  <w:szCs w:val="24"/>
                </w:rPr>
                <w:t>«case_contacts:endEach»</w:t>
              </w:r>
            </w:fldSimple>
          </w:p>
        </w:tc>
        <w:tc>
          <w:tcPr>
            <w:tcW w:w="3107" w:type="dxa"/>
          </w:tcPr>
          <w:p w14:paraId="451BB43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222" w:type="dxa"/>
          </w:tcPr>
          <w:p w14:paraId="52DE25FB" w14:textId="77777777" w:rsidR="00864589" w:rsidRPr="00E32642" w:rsidRDefault="00864589" w:rsidP="00A51A19">
            <w:pPr>
              <w:rPr>
                <w:rFonts w:ascii="Century" w:hAnsi="Century" w:cs="Times New Roman"/>
                <w:szCs w:val="24"/>
              </w:rPr>
            </w:pPr>
          </w:p>
        </w:tc>
      </w:tr>
    </w:tbl>
    <w:p w14:paraId="28782C74" w14:textId="77777777" w:rsidR="009A1978" w:rsidRPr="00E32642" w:rsidRDefault="009A1978" w:rsidP="009A1978">
      <w:pPr>
        <w:spacing w:line="240" w:lineRule="auto"/>
        <w:rPr>
          <w:rFonts w:ascii="Century" w:hAnsi="Century"/>
          <w:szCs w:val="24"/>
        </w:rPr>
      </w:pPr>
    </w:p>
    <w:p w14:paraId="254E3330" w14:textId="77777777" w:rsidR="00843027" w:rsidRPr="00E32642" w:rsidRDefault="009A1978" w:rsidP="00843027">
      <w:pPr>
        <w:spacing w:line="240" w:lineRule="auto"/>
        <w:rPr>
          <w:rFonts w:ascii="Century" w:hAnsi="Century"/>
          <w:b/>
          <w:szCs w:val="24"/>
        </w:rPr>
      </w:pPr>
      <w:r w:rsidRPr="00E32642">
        <w:rPr>
          <w:rFonts w:ascii="Century" w:hAnsi="Century"/>
          <w:szCs w:val="24"/>
        </w:rPr>
        <w:t>*</w:t>
      </w:r>
      <w:r w:rsidRPr="00E32642">
        <w:rPr>
          <w:rFonts w:ascii="Century" w:hAnsi="Century"/>
          <w:b/>
          <w:szCs w:val="24"/>
        </w:rPr>
        <w:t>- Indicates attempted contact</w:t>
      </w:r>
    </w:p>
    <w:p w14:paraId="440E7222" w14:textId="77777777" w:rsidR="000907C3" w:rsidRPr="000D1C8F" w:rsidRDefault="00000000" w:rsidP="00A51A19">
      <w:pPr>
        <w:rPr>
          <w:rFonts w:ascii="Century" w:hAnsi="Century" w:cs="Times New Roman"/>
          <w:szCs w:val="24"/>
        </w:rPr>
      </w:pPr>
      <w:fldSimple w:instr=" MERGEFIELD  case_contacts:endIf \* MERGEFORMAT ">
        <w:r w:rsidR="00843027" w:rsidRPr="000D1C8F">
          <w:rPr>
            <w:rFonts w:ascii="Century" w:hAnsi="Century" w:cs="Times New Roman"/>
            <w:noProof/>
            <w:szCs w:val="24"/>
          </w:rPr>
          <w:t>«case_contacts:endIf»</w:t>
        </w:r>
      </w:fldSimple>
    </w:p>
    <w:p w14:paraId="793D56F1" w14:textId="77777777" w:rsidR="000D1C8F" w:rsidRPr="000D1C8F" w:rsidRDefault="000D1C8F" w:rsidP="000D1C8F">
      <w:pPr>
        <w:rPr>
          <w:rFonts w:ascii="Century" w:hAnsi="Century" w:cs="Times New Roman"/>
          <w:sz w:val="22"/>
        </w:rPr>
      </w:pPr>
    </w:p>
    <w:p w14:paraId="413D5E87" w14:textId="77777777" w:rsidR="000D1C8F" w:rsidRPr="000D1C8F" w:rsidRDefault="00000000" w:rsidP="000D1C8F">
      <w:pPr>
        <w:rPr>
          <w:rFonts w:ascii="Century" w:hAnsi="Century" w:cs="Times New Roman"/>
          <w:sz w:val="22"/>
        </w:rPr>
      </w:pPr>
      <w:fldSimple w:instr=" MERGEFIELD  case_court_orders:if  \* MERGEFORMAT ">
        <w:r w:rsidR="004F4989">
          <w:rPr>
            <w:noProof/>
          </w:rPr>
          <w:t>«case_court_orders:if»</w:t>
        </w:r>
      </w:fldSimple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75"/>
        <w:gridCol w:w="3192"/>
      </w:tblGrid>
      <w:tr w:rsidR="000D1C8F" w:rsidRPr="000D1C8F" w14:paraId="322965E0" w14:textId="77777777" w:rsidTr="00C61C0C">
        <w:tc>
          <w:tcPr>
            <w:tcW w:w="3192" w:type="dxa"/>
          </w:tcPr>
          <w:p w14:paraId="6A6027FF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Ordered</w:t>
            </w:r>
          </w:p>
        </w:tc>
        <w:tc>
          <w:tcPr>
            <w:tcW w:w="3192" w:type="dxa"/>
          </w:tcPr>
          <w:p w14:paraId="05EB625E" w14:textId="77777777" w:rsidR="000D1C8F" w:rsidRPr="000D1C8F" w:rsidRDefault="000D1C8F" w:rsidP="00C61C0C">
            <w:pPr>
              <w:jc w:val="center"/>
              <w:rPr>
                <w:rFonts w:ascii="Century" w:hAnsi="Century" w:cs="Times New Roman"/>
                <w:b/>
              </w:rPr>
            </w:pPr>
            <w:r w:rsidRPr="000D1C8F">
              <w:rPr>
                <w:rFonts w:ascii="Century" w:hAnsi="Century" w:cs="Times New Roman"/>
                <w:b/>
              </w:rPr>
              <w:t>Status</w:t>
            </w:r>
          </w:p>
        </w:tc>
      </w:tr>
      <w:tr w:rsidR="000D1C8F" w:rsidRPr="000D1C8F" w14:paraId="26A293E3" w14:textId="77777777" w:rsidTr="00C61C0C">
        <w:tc>
          <w:tcPr>
            <w:tcW w:w="3192" w:type="dxa"/>
          </w:tcPr>
          <w:p w14:paraId="7935FEEA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case_court_orders:each(order)  \* MERGEFORMAT ">
              <w:r w:rsidR="004F4989">
                <w:rPr>
                  <w:noProof/>
                </w:rPr>
                <w:t>«case_court_orders:each(order)»</w:t>
              </w:r>
            </w:fldSimple>
          </w:p>
        </w:tc>
        <w:tc>
          <w:tcPr>
            <w:tcW w:w="3192" w:type="dxa"/>
          </w:tcPr>
          <w:p w14:paraId="27814E38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  <w:tr w:rsidR="000D1C8F" w:rsidRPr="000D1C8F" w14:paraId="2347E250" w14:textId="77777777" w:rsidTr="00C61C0C">
        <w:tc>
          <w:tcPr>
            <w:tcW w:w="3192" w:type="dxa"/>
          </w:tcPr>
          <w:p w14:paraId="46102143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=order.order  \* MERGEFORMAT ">
              <w:r w:rsidR="004F4989">
                <w:rPr>
                  <w:noProof/>
                </w:rPr>
                <w:t>«=order.order»</w:t>
              </w:r>
            </w:fldSimple>
          </w:p>
        </w:tc>
        <w:tc>
          <w:tcPr>
            <w:tcW w:w="3192" w:type="dxa"/>
          </w:tcPr>
          <w:p w14:paraId="73D8F136" w14:textId="77777777" w:rsidR="00EB648F" w:rsidRDefault="00000000" w:rsidP="00C61C0C">
            <w:fldSimple w:instr=" MERGEFIELD  order.status:if  \* MERGEFORMAT ">
              <w:r w:rsidR="004F4989">
                <w:rPr>
                  <w:noProof/>
                </w:rPr>
                <w:t>«order.status:if»</w:t>
              </w:r>
            </w:fldSimple>
          </w:p>
          <w:p w14:paraId="64AA97B5" w14:textId="77777777" w:rsidR="00EB648F" w:rsidRDefault="00000000" w:rsidP="00C61C0C">
            <w:fldSimple w:instr=" MERGEFIELD  =order.status  \* MERGEFORMAT ">
              <w:r w:rsidR="004F4989">
                <w:rPr>
                  <w:noProof/>
                </w:rPr>
                <w:t>«=order.status»</w:t>
              </w:r>
            </w:fldSimple>
          </w:p>
          <w:p w14:paraId="7F8AD497" w14:textId="77777777" w:rsidR="00EB648F" w:rsidRDefault="00000000" w:rsidP="00C61C0C">
            <w:fldSimple w:instr=" MERGEFIELD  order.status:else  \* MERGEFORMAT ">
              <w:r w:rsidR="004F4989">
                <w:rPr>
                  <w:noProof/>
                </w:rPr>
                <w:t>«order.status:else»</w:t>
              </w:r>
            </w:fldSimple>
          </w:p>
          <w:p w14:paraId="0C0A9CE5" w14:textId="77777777" w:rsidR="00EB648F" w:rsidRDefault="00EB648F" w:rsidP="00EB648F">
            <w:r w:rsidRPr="00EB648F">
              <w:rPr>
                <w:color w:val="FF0000"/>
              </w:rPr>
              <w:t>Not specified</w:t>
            </w:r>
          </w:p>
          <w:p w14:paraId="0E31B05F" w14:textId="77777777" w:rsidR="00EB648F" w:rsidRPr="00EB648F" w:rsidRDefault="00000000" w:rsidP="00EB648F">
            <w:fldSimple w:instr=" MERGEFIELD  order.status:endIf  \* MERGEFORMAT ">
              <w:r w:rsidR="004F4989">
                <w:rPr>
                  <w:noProof/>
                </w:rPr>
                <w:t>«order.status:endIf»</w:t>
              </w:r>
            </w:fldSimple>
          </w:p>
        </w:tc>
      </w:tr>
      <w:tr w:rsidR="000D1C8F" w:rsidRPr="000D1C8F" w14:paraId="0D56F9D5" w14:textId="77777777" w:rsidTr="00C61C0C">
        <w:tc>
          <w:tcPr>
            <w:tcW w:w="3192" w:type="dxa"/>
          </w:tcPr>
          <w:p w14:paraId="17C1DA93" w14:textId="77777777" w:rsidR="000D1C8F" w:rsidRPr="000D1C8F" w:rsidRDefault="00000000" w:rsidP="00C61C0C">
            <w:pPr>
              <w:rPr>
                <w:rFonts w:ascii="Century" w:hAnsi="Century" w:cs="Times New Roman"/>
              </w:rPr>
            </w:pPr>
            <w:fldSimple w:instr=" MERGEFIELD  case_court_orders:endEach  \* MERGEFORMAT ">
              <w:r w:rsidR="004F4989">
                <w:rPr>
                  <w:noProof/>
                </w:rPr>
                <w:t>«case_court_orders:endEach»</w:t>
              </w:r>
            </w:fldSimple>
          </w:p>
        </w:tc>
        <w:tc>
          <w:tcPr>
            <w:tcW w:w="3192" w:type="dxa"/>
          </w:tcPr>
          <w:p w14:paraId="02EB0622" w14:textId="77777777" w:rsidR="000D1C8F" w:rsidRPr="000D1C8F" w:rsidRDefault="000D1C8F" w:rsidP="00C61C0C">
            <w:pPr>
              <w:rPr>
                <w:rFonts w:ascii="Century" w:hAnsi="Century" w:cs="Times New Roman"/>
              </w:rPr>
            </w:pPr>
          </w:p>
        </w:tc>
      </w:tr>
    </w:tbl>
    <w:p w14:paraId="5CBB0BB0" w14:textId="77777777" w:rsidR="000D1C8F" w:rsidRPr="000D1C8F" w:rsidRDefault="00000000" w:rsidP="000D1C8F">
      <w:pPr>
        <w:rPr>
          <w:rFonts w:ascii="Century" w:hAnsi="Century" w:cs="Times New Roman"/>
          <w:sz w:val="22"/>
        </w:rPr>
      </w:pPr>
      <w:fldSimple w:instr=" MERGEFIELD  case_court_orders:endIf  \* MERGEFORMAT ">
        <w:r w:rsidR="004F4989">
          <w:rPr>
            <w:noProof/>
          </w:rPr>
          <w:t>«case_court_orders:endIf»</w:t>
        </w:r>
      </w:fldSimple>
    </w:p>
    <w:p w14:paraId="0EBC4F53" w14:textId="77777777" w:rsidR="00843027" w:rsidRPr="000D1C8F" w:rsidRDefault="00843027" w:rsidP="00A51A19">
      <w:pPr>
        <w:rPr>
          <w:rFonts w:ascii="Century" w:hAnsi="Century" w:cs="Times New Roman"/>
          <w:sz w:val="22"/>
        </w:rPr>
      </w:pPr>
    </w:p>
    <w:p w14:paraId="693BD906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szCs w:val="24"/>
        </w:rPr>
        <w:t>Situation:</w:t>
      </w:r>
    </w:p>
    <w:p w14:paraId="3801AC06" w14:textId="77777777" w:rsidR="00973B38" w:rsidRPr="00E32642" w:rsidRDefault="00000000" w:rsidP="008137E9">
      <w:pPr>
        <w:rPr>
          <w:rFonts w:ascii="Century" w:hAnsi="Century" w:cs="Times New Roman"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14:paraId="33312AC9" w14:textId="77777777" w:rsidR="007974A8" w:rsidRPr="00E32642" w:rsidRDefault="00973B38" w:rsidP="00973B38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supervisor</w:t>
      </w:r>
      <w:r w:rsidRPr="00E32642">
        <w:rPr>
          <w:rFonts w:ascii="Century" w:hAnsi="Century" w:cs="Times New Roman"/>
          <w:szCs w:val="24"/>
        </w:rPr>
        <w:t>&gt;</w:t>
      </w:r>
    </w:p>
    <w:p w14:paraId="00433B3D" w14:textId="77777777" w:rsidR="00973B38" w:rsidRPr="00E32642" w:rsidRDefault="00000000" w:rsidP="008137E9">
      <w:pPr>
        <w:rPr>
          <w:rFonts w:ascii="Century" w:hAnsi="Century" w:cs="Times New Roman"/>
          <w:szCs w:val="24"/>
        </w:rPr>
      </w:pPr>
      <w:fldSimple w:instr=" MERGEFIELD casa_case.is_transitioning:else \* MERGEFORMAT ">
        <w:r w:rsidR="008137E9" w:rsidRPr="00E32642">
          <w:rPr>
            <w:rFonts w:ascii="Century" w:hAnsi="Century" w:cs="Times New Roman"/>
            <w:noProof/>
            <w:szCs w:val="24"/>
          </w:rPr>
          <w:t>«casa_case.is_transitioning:else»</w:t>
        </w:r>
      </w:fldSimple>
    </w:p>
    <w:p w14:paraId="2E443AF3" w14:textId="77777777" w:rsidR="00973B38" w:rsidRPr="00E32642" w:rsidRDefault="00973B38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supervisor&gt;</w:t>
      </w:r>
    </w:p>
    <w:p w14:paraId="0A964111" w14:textId="77777777" w:rsidR="00973B38" w:rsidRPr="00E32642" w:rsidRDefault="00973B38" w:rsidP="008137E9">
      <w:pPr>
        <w:rPr>
          <w:rFonts w:ascii="Century" w:hAnsi="Century"/>
        </w:rPr>
      </w:pPr>
      <w:r w:rsidRPr="00E32642">
        <w:rPr>
          <w:rFonts w:ascii="Century" w:hAnsi="Century"/>
          <w:color w:val="984806" w:themeColor="accent6" w:themeShade="80"/>
        </w:rPr>
        <w:t>Case Supervisor</w:t>
      </w:r>
      <w:r w:rsidR="008137E9" w:rsidRPr="00E32642">
        <w:rPr>
          <w:rFonts w:ascii="Century" w:hAnsi="Century"/>
          <w:color w:val="984806" w:themeColor="accent6" w:themeShade="80"/>
        </w:rPr>
        <w:t xml:space="preserve"> will provide this information.</w:t>
      </w:r>
    </w:p>
    <w:p w14:paraId="414AE14C" w14:textId="77777777" w:rsidR="008137E9" w:rsidRPr="00E32642" w:rsidRDefault="00000000" w:rsidP="00973B3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70B1FC52" w14:textId="77777777" w:rsidR="00493BD9" w:rsidRPr="00E32642" w:rsidRDefault="00493BD9" w:rsidP="00A51A19">
      <w:pPr>
        <w:rPr>
          <w:rFonts w:ascii="Century" w:hAnsi="Century" w:cs="Times New Roman"/>
          <w:szCs w:val="24"/>
        </w:rPr>
      </w:pPr>
    </w:p>
    <w:p w14:paraId="7729BC37" w14:textId="77777777" w:rsidR="002A65F2" w:rsidRPr="00E32642" w:rsidRDefault="00A51A19" w:rsidP="002A65F2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bCs/>
          <w:szCs w:val="24"/>
        </w:rPr>
        <w:t>Objective Information:</w:t>
      </w:r>
    </w:p>
    <w:p w14:paraId="17266F83" w14:textId="77777777" w:rsidR="007974A8" w:rsidRPr="00E32642" w:rsidRDefault="00000000" w:rsidP="007974A8">
      <w:pPr>
        <w:rPr>
          <w:rFonts w:ascii="Century" w:hAnsi="Century" w:cs="Times New Roman"/>
          <w:szCs w:val="24"/>
        </w:rPr>
      </w:pPr>
      <w:fldSimple w:instr=" MERGEFIELD  !casa_case.is_transitioning:if \* MERGEFORMAT ">
        <w:r w:rsidR="002A65F2" w:rsidRPr="00E32642">
          <w:rPr>
            <w:rFonts w:ascii="Century" w:hAnsi="Century"/>
            <w:noProof/>
          </w:rPr>
          <w:t>«!casa_case.is_transitioning:if»</w:t>
        </w:r>
      </w:fldSimple>
    </w:p>
    <w:p w14:paraId="3890ACDD" w14:textId="77777777" w:rsidR="007974A8" w:rsidRDefault="005D1226" w:rsidP="00A51A19">
      <w:pPr>
        <w:rPr>
          <w:rFonts w:ascii="Century" w:hAnsi="Century" w:cs="Times New Roman"/>
          <w:color w:val="984806" w:themeColor="accent6" w:themeShade="80"/>
          <w:szCs w:val="24"/>
          <w:u w:val="single"/>
        </w:rPr>
      </w:pPr>
      <w:r w:rsidRPr="005D1226">
        <w:rPr>
          <w:rFonts w:ascii="Century" w:hAnsi="Century" w:cs="Times New Roman"/>
          <w:color w:val="984806" w:themeColor="accent6" w:themeShade="80"/>
          <w:szCs w:val="24"/>
          <w:u w:val="single"/>
        </w:rPr>
        <w:t>REMEMBER:</w:t>
      </w:r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Summarize 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gathered from your contacts. Just the Facts! Your fact-based opinions come later! Indicate sources and dates from school personnel, </w:t>
      </w:r>
      <w:proofErr w:type="spellStart"/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physicians,psychological</w:t>
      </w:r>
      <w:proofErr w:type="spellEnd"/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reports, psychiatric reports, etc. (For example: This CASA spoke with Ms.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Teacheron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January 12, 2009. Ms. Teacher stated...) After each sentence if someone asked “says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who</w:t>
      </w:r>
      <w:proofErr w:type="gramStart"/>
      <w:r w:rsidRPr="005D1226">
        <w:rPr>
          <w:rFonts w:ascii="Century" w:hAnsi="Century" w:cs="Times New Roman"/>
          <w:color w:val="984806" w:themeColor="accent6" w:themeShade="80"/>
          <w:szCs w:val="24"/>
        </w:rPr>
        <w:t>?”the</w:t>
      </w:r>
      <w:proofErr w:type="spellEnd"/>
      <w:proofErr w:type="gram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should be “Jordy, Mom, DSS, school, foster parents, my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eyes”,the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answer </w:t>
      </w:r>
      <w:proofErr w:type="spellStart"/>
      <w:r w:rsidRPr="005D1226">
        <w:rPr>
          <w:rFonts w:ascii="Century" w:hAnsi="Century" w:cs="Times New Roman"/>
          <w:color w:val="984806" w:themeColor="accent6" w:themeShade="80"/>
          <w:szCs w:val="24"/>
        </w:rPr>
        <w:t>shouldnot</w:t>
      </w:r>
      <w:proofErr w:type="spellEnd"/>
      <w:r w:rsidRPr="005D1226">
        <w:rPr>
          <w:rFonts w:ascii="Century" w:hAnsi="Century" w:cs="Times New Roman"/>
          <w:color w:val="984806" w:themeColor="accent6" w:themeShade="80"/>
          <w:szCs w:val="24"/>
        </w:rPr>
        <w:t xml:space="preserve"> be “the CASA volunteer thinks so”.</w:t>
      </w:r>
    </w:p>
    <w:p w14:paraId="21445D93" w14:textId="77777777" w:rsidR="005D1226" w:rsidRPr="00E32642" w:rsidRDefault="005D1226" w:rsidP="00A51A19">
      <w:pPr>
        <w:rPr>
          <w:rFonts w:ascii="Century" w:hAnsi="Century" w:cs="Times New Roman"/>
          <w:b/>
          <w:bCs/>
          <w:szCs w:val="24"/>
        </w:rPr>
      </w:pPr>
    </w:p>
    <w:p w14:paraId="56C68839" w14:textId="77777777" w:rsidR="007974A8" w:rsidRPr="00E32642" w:rsidRDefault="007974A8" w:rsidP="002A65F2">
      <w:pPr>
        <w:rPr>
          <w:rFonts w:ascii="Century" w:hAnsi="Century"/>
        </w:rPr>
      </w:pPr>
      <w:r w:rsidRPr="00E32642">
        <w:rPr>
          <w:rFonts w:ascii="Century" w:eastAsia="Times New Roman" w:hAnsi="Century" w:cs="Times New Roman"/>
          <w:b/>
          <w:bCs/>
          <w:color w:val="984806" w:themeColor="accent6" w:themeShade="80"/>
          <w:szCs w:val="24"/>
          <w:lang w:val="en-AU" w:eastAsia="en-GB"/>
        </w:rPr>
        <w:lastRenderedPageBreak/>
        <w:t>Each section should be written in full sentences and paragraph format. The sample questions below are just a guide to assist in developing the report.</w:t>
      </w:r>
    </w:p>
    <w:p w14:paraId="1964D8E9" w14:textId="77777777" w:rsidR="002A65F2" w:rsidRPr="00E32642" w:rsidRDefault="00000000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!casa_case.is_transitioning:endIf \* MERGEFORMAT ">
        <w:r w:rsidR="002E4A99" w:rsidRPr="00E32642">
          <w:rPr>
            <w:rFonts w:ascii="Century" w:hAnsi="Century"/>
            <w:noProof/>
          </w:rPr>
          <w:t>«!casa_case.is_transitioning:endIf»</w:t>
        </w:r>
      </w:fldSimple>
    </w:p>
    <w:p w14:paraId="4CE23331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1CD2C2C2" w14:textId="77777777" w:rsidR="00121610" w:rsidRPr="00E32642" w:rsidRDefault="00A51A19" w:rsidP="00121610">
      <w:pPr>
        <w:rPr>
          <w:rFonts w:ascii="Century" w:hAnsi="Century"/>
        </w:rPr>
      </w:pPr>
      <w:r w:rsidRPr="00E32642">
        <w:rPr>
          <w:rFonts w:ascii="Century" w:hAnsi="Century" w:cs="Times New Roman"/>
          <w:b/>
          <w:i/>
          <w:szCs w:val="24"/>
        </w:rPr>
        <w:t>Placement</w:t>
      </w:r>
    </w:p>
    <w:p w14:paraId="5C864BCA" w14:textId="77777777" w:rsidR="00121610" w:rsidRPr="00E32642" w:rsidRDefault="00000000" w:rsidP="00121610">
      <w:pPr>
        <w:rPr>
          <w:rFonts w:ascii="Century" w:hAnsi="Century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14:paraId="271670E1" w14:textId="77777777" w:rsidR="00D615C1" w:rsidRPr="00E32642" w:rsidRDefault="00D615C1" w:rsidP="00D615C1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22F5422E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14:paraId="35F89B67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  <w:lang w:val="vi-VN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&lt;For volunteers - Objective Information&gt;</w:t>
      </w:r>
    </w:p>
    <w:p w14:paraId="1D6E9D34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Where is the child placed?</w:t>
      </w:r>
    </w:p>
    <w:p w14:paraId="3791A51D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How is the child adjusting to the placement?</w:t>
      </w:r>
    </w:p>
    <w:p w14:paraId="69781F7A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Are there any issues or concerns </w:t>
      </w:r>
      <w:proofErr w:type="gramStart"/>
      <w:r w:rsidRPr="00E32642">
        <w:rPr>
          <w:rFonts w:ascii="Century" w:hAnsi="Century"/>
          <w:color w:val="984806" w:themeColor="accent6" w:themeShade="80"/>
        </w:rPr>
        <w:t>at this point in time</w:t>
      </w:r>
      <w:proofErr w:type="gramEnd"/>
      <w:r w:rsidRPr="00E32642">
        <w:rPr>
          <w:rFonts w:ascii="Century" w:hAnsi="Century"/>
          <w:color w:val="984806" w:themeColor="accent6" w:themeShade="80"/>
        </w:rPr>
        <w:t xml:space="preserve"> at the placement?</w:t>
      </w:r>
    </w:p>
    <w:p w14:paraId="405C7246" w14:textId="77777777" w:rsidR="00D615C1" w:rsidRPr="00E32642" w:rsidRDefault="007974A8" w:rsidP="00D615C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so, what are they and who is doing what to address those issues or concerns?</w:t>
      </w:r>
    </w:p>
    <w:p w14:paraId="3598B0EF" w14:textId="77777777" w:rsidR="007974A8" w:rsidRPr="00E32642" w:rsidRDefault="002E1238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r>
        <w:fldChar w:fldCharType="begin"/>
      </w:r>
      <w:r w:rsidR="007935A7">
        <w:instrText xml:space="preserve"> MERGEFIELD =casa_case.dob \* MERGEFORMAT </w:instrText>
      </w:r>
      <w:r>
        <w:fldChar w:fldCharType="end"/>
      </w: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3DC8A1EF" w14:textId="77777777" w:rsidR="00A51A19" w:rsidRPr="00E32642" w:rsidRDefault="00A51A19" w:rsidP="00A51A19">
      <w:pPr>
        <w:rPr>
          <w:rFonts w:ascii="Century" w:hAnsi="Century" w:cs="Times New Roman"/>
          <w:szCs w:val="24"/>
          <w:lang w:val="en-US"/>
        </w:rPr>
      </w:pPr>
    </w:p>
    <w:p w14:paraId="54F910E2" w14:textId="77777777" w:rsidR="00D615C1" w:rsidRPr="00E32642" w:rsidRDefault="00AB7BD0" w:rsidP="00D615C1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Education/Vocation</w:t>
      </w:r>
    </w:p>
    <w:p w14:paraId="72099DBE" w14:textId="77777777" w:rsidR="00BA580A" w:rsidRPr="00E32642" w:rsidRDefault="00000000" w:rsidP="00BA580A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843591" w:rsidRPr="00E32642">
          <w:rPr>
            <w:rFonts w:ascii="Century" w:hAnsi="Century"/>
            <w:noProof/>
          </w:rPr>
          <w:t>«casa_case.is_transitioning:if»</w:t>
        </w:r>
      </w:fldSimple>
    </w:p>
    <w:p w14:paraId="75F57496" w14:textId="77777777" w:rsidR="00BA580A" w:rsidRPr="00E32642" w:rsidRDefault="00BA580A" w:rsidP="00BA580A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486945A" w14:textId="77777777" w:rsidR="00AB7BD0" w:rsidRPr="00E32642" w:rsidRDefault="00000000" w:rsidP="00D615C1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121610" w:rsidRPr="00E32642">
          <w:rPr>
            <w:rFonts w:ascii="Century" w:hAnsi="Century"/>
            <w:noProof/>
          </w:rPr>
          <w:t>«casa_case.is_transitioning:else»</w:t>
        </w:r>
      </w:fldSimple>
    </w:p>
    <w:p w14:paraId="19F63643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 For volunteers - Objective Information&gt;</w:t>
      </w:r>
    </w:p>
    <w:p w14:paraId="158C5B98" w14:textId="77777777" w:rsidR="007974A8" w:rsidRPr="00E32642" w:rsidRDefault="00641D4E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641D4E">
        <w:rPr>
          <w:rFonts w:ascii="Century" w:hAnsi="Century" w:cs="Times New Roman"/>
          <w:color w:val="984806" w:themeColor="accent6" w:themeShade="80"/>
          <w:szCs w:val="24"/>
        </w:rPr>
        <w:t xml:space="preserve">Where is the child placed for education (public school, non-public school, GED, </w:t>
      </w:r>
      <w:proofErr w:type="spellStart"/>
      <w:r w:rsidRPr="00641D4E">
        <w:rPr>
          <w:rFonts w:ascii="Century" w:hAnsi="Century" w:cs="Times New Roman"/>
          <w:color w:val="984806" w:themeColor="accent6" w:themeShade="80"/>
          <w:szCs w:val="24"/>
        </w:rPr>
        <w:t>JobCorps</w:t>
      </w:r>
      <w:proofErr w:type="spellEnd"/>
      <w:r w:rsidRPr="00641D4E">
        <w:rPr>
          <w:rFonts w:ascii="Century" w:hAnsi="Century" w:cs="Times New Roman"/>
          <w:color w:val="984806" w:themeColor="accent6" w:themeShade="80"/>
          <w:szCs w:val="24"/>
        </w:rPr>
        <w:t xml:space="preserve">, </w:t>
      </w:r>
      <w:proofErr w:type="spellStart"/>
      <w:r w:rsidRPr="00641D4E">
        <w:rPr>
          <w:rFonts w:ascii="Century" w:hAnsi="Century" w:cs="Times New Roman"/>
          <w:color w:val="984806" w:themeColor="accent6" w:themeShade="80"/>
          <w:szCs w:val="24"/>
        </w:rPr>
        <w:t>etc</w:t>
      </w:r>
      <w:proofErr w:type="spellEnd"/>
      <w:r w:rsidRPr="00641D4E">
        <w:rPr>
          <w:rFonts w:ascii="Century" w:hAnsi="Century" w:cs="Times New Roman"/>
          <w:color w:val="984806" w:themeColor="accent6" w:themeShade="80"/>
          <w:szCs w:val="24"/>
        </w:rPr>
        <w:t>)?</w:t>
      </w:r>
    </w:p>
    <w:p w14:paraId="44A292FC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How is the child adjusting to the placement?</w:t>
      </w:r>
    </w:p>
    <w:p w14:paraId="2BEDB34D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Are there any concerns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point in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? </w:t>
      </w:r>
    </w:p>
    <w:p w14:paraId="59045E13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If so, what are they and who is doing what to address those concerns? </w:t>
      </w:r>
    </w:p>
    <w:p w14:paraId="1799D539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this child have any IEP? if not, is there a need for one?</w:t>
      </w:r>
    </w:p>
    <w:p w14:paraId="0395A8C7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Is the child employed? If so, where? If not, are they looking for a job?</w:t>
      </w:r>
    </w:p>
    <w:p w14:paraId="1F788F32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Does the child have any vocational/life skills?</w:t>
      </w:r>
    </w:p>
    <w:p w14:paraId="6F1A2DC7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Are they attending life skill classes?</w:t>
      </w:r>
    </w:p>
    <w:p w14:paraId="5A5B2979" w14:textId="77777777" w:rsidR="00BA580A" w:rsidRPr="00E32642" w:rsidRDefault="007974A8" w:rsidP="00BA580A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Do they have any other life skills needs? (Driver’s education, state ID, transportation assistance, clothing voucher,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etc. )</w:t>
      </w:r>
      <w:proofErr w:type="gramEnd"/>
    </w:p>
    <w:p w14:paraId="7652DC4C" w14:textId="77777777" w:rsidR="007974A8" w:rsidRPr="00E32642" w:rsidRDefault="00000000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63DA4B8A" w14:textId="77777777" w:rsidR="007974A8" w:rsidRPr="00E32642" w:rsidRDefault="007974A8" w:rsidP="00A51A19">
      <w:pPr>
        <w:rPr>
          <w:rFonts w:ascii="Century" w:hAnsi="Century" w:cs="Times New Roman"/>
          <w:szCs w:val="24"/>
        </w:rPr>
      </w:pPr>
    </w:p>
    <w:p w14:paraId="4890D7C1" w14:textId="77777777" w:rsidR="005165C5" w:rsidRPr="00E32642" w:rsidRDefault="00AB7BD0" w:rsidP="00543321">
      <w:pPr>
        <w:rPr>
          <w:rFonts w:ascii="Century" w:hAnsi="Century" w:cs="Times New Roman"/>
          <w:b/>
          <w:i/>
          <w:lang w:val="en-US"/>
        </w:rPr>
      </w:pPr>
      <w:r w:rsidRPr="00E32642">
        <w:rPr>
          <w:rFonts w:ascii="Century" w:hAnsi="Century" w:cs="Times New Roman"/>
          <w:b/>
          <w:i/>
        </w:rPr>
        <w:t>Health</w:t>
      </w:r>
      <w:r w:rsidRPr="00E32642">
        <w:rPr>
          <w:rFonts w:ascii="Century" w:hAnsi="Century" w:cs="Times New Roman"/>
          <w:i/>
        </w:rPr>
        <w:t>/</w:t>
      </w:r>
      <w:r w:rsidRPr="00E32642">
        <w:rPr>
          <w:rFonts w:ascii="Century" w:hAnsi="Century" w:cs="Times New Roman"/>
          <w:b/>
          <w:i/>
          <w:lang w:val="en-US"/>
        </w:rPr>
        <w:t>Mental Healt</w:t>
      </w:r>
      <w:r w:rsidR="00F34497" w:rsidRPr="00E32642">
        <w:rPr>
          <w:rFonts w:ascii="Century" w:hAnsi="Century" w:cs="Times New Roman"/>
          <w:b/>
          <w:i/>
          <w:lang w:val="en-US"/>
        </w:rPr>
        <w:t>h</w:t>
      </w:r>
    </w:p>
    <w:p w14:paraId="77B1F328" w14:textId="77777777" w:rsidR="00F34497" w:rsidRPr="00E32642" w:rsidRDefault="00000000" w:rsidP="00543321">
      <w:pPr>
        <w:rPr>
          <w:rFonts w:ascii="Century" w:hAnsi="Century" w:cs="Times New Roman"/>
          <w:bCs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bCs/>
            <w:noProof/>
            <w:szCs w:val="24"/>
          </w:rPr>
          <w:t>«casa_case.is_transitioning:if»</w:t>
        </w:r>
      </w:fldSimple>
    </w:p>
    <w:p w14:paraId="00CA42E4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A74D3F5" w14:textId="77777777" w:rsidR="00AB7BD0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5165C5" w:rsidRPr="00E32642">
          <w:rPr>
            <w:rFonts w:ascii="Century" w:hAnsi="Century"/>
            <w:noProof/>
          </w:rPr>
          <w:t>«casa_case.is_transitioning:else»</w:t>
        </w:r>
      </w:fldSimple>
    </w:p>
    <w:p w14:paraId="1EF44183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1B8205ED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lastRenderedPageBreak/>
        <w:t>Is the child up to date with medical exams?</w:t>
      </w:r>
    </w:p>
    <w:p w14:paraId="662A0593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Are there any other medical concerns?</w:t>
      </w:r>
    </w:p>
    <w:p w14:paraId="7524C63F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Is the child receiving therapy, medication monitoring, mentoring, other therapeutic services?</w:t>
      </w:r>
    </w:p>
    <w:p w14:paraId="1ED643AB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>If so, with whom?</w:t>
      </w:r>
    </w:p>
    <w:p w14:paraId="1CEEB670" w14:textId="77777777" w:rsidR="003C26C4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What do the professionals (who are providing these services) say about the child's progress?</w:t>
      </w:r>
    </w:p>
    <w:p w14:paraId="0CD9ACD3" w14:textId="77777777" w:rsidR="00A51A19" w:rsidRPr="00E32642" w:rsidRDefault="00000000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15C7CEBB" w14:textId="77777777" w:rsidR="007974A8" w:rsidRPr="00E32642" w:rsidRDefault="007974A8" w:rsidP="00A51A19">
      <w:pPr>
        <w:rPr>
          <w:rFonts w:ascii="Century" w:hAnsi="Century" w:cs="Times New Roman"/>
          <w:szCs w:val="24"/>
          <w:lang w:val="en-AU"/>
        </w:rPr>
      </w:pPr>
    </w:p>
    <w:p w14:paraId="2D5298A1" w14:textId="77777777" w:rsidR="005165C5" w:rsidRPr="00E32642" w:rsidRDefault="00AB7BD0" w:rsidP="00543321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b/>
          <w:i/>
          <w:lang w:val="en-US"/>
        </w:rPr>
        <w:t>Family/Community Connections</w:t>
      </w:r>
    </w:p>
    <w:p w14:paraId="54B610E9" w14:textId="77777777" w:rsidR="00F34497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casa_case.is_transitioning:if \* MERGEFORMAT ">
        <w:r w:rsidR="00F34497" w:rsidRPr="00E32642">
          <w:rPr>
            <w:rFonts w:ascii="Century" w:hAnsi="Century" w:cs="Times New Roman"/>
            <w:noProof/>
            <w:szCs w:val="24"/>
          </w:rPr>
          <w:t>«casa_case.is_transitioning:if»</w:t>
        </w:r>
      </w:fldSimple>
    </w:p>
    <w:p w14:paraId="67B38BDD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6E099997" w14:textId="77777777" w:rsidR="00AB7BD0" w:rsidRPr="00E32642" w:rsidRDefault="00000000" w:rsidP="003C26C4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14:paraId="01561CD0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5F9BFADA" w14:textId="77777777" w:rsidR="007974A8" w:rsidRPr="00E32642" w:rsidRDefault="007974A8" w:rsidP="007974A8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Is this child seeing parents, siblings, other relatives? If so, who is the child visiting, and </w:t>
      </w:r>
      <w:proofErr w:type="spellStart"/>
      <w:r w:rsidRPr="00E32642">
        <w:rPr>
          <w:rFonts w:ascii="Century" w:hAnsi="Century"/>
          <w:color w:val="984806" w:themeColor="accent6" w:themeShade="80"/>
        </w:rPr>
        <w:t>howoften</w:t>
      </w:r>
      <w:proofErr w:type="spellEnd"/>
      <w:r w:rsidRPr="00E32642">
        <w:rPr>
          <w:rFonts w:ascii="Century" w:hAnsi="Century"/>
          <w:color w:val="984806" w:themeColor="accent6" w:themeShade="80"/>
        </w:rPr>
        <w:t>?</w:t>
      </w:r>
    </w:p>
    <w:p w14:paraId="7DF36C3D" w14:textId="77777777" w:rsidR="007974A8" w:rsidRPr="00E32642" w:rsidRDefault="007974A8" w:rsidP="00543321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/>
          <w:color w:val="984806" w:themeColor="accent6" w:themeShade="80"/>
        </w:rPr>
        <w:t>If there is no visitation, why is it not happening?</w:t>
      </w:r>
      <w:r w:rsidR="00000000">
        <w:fldChar w:fldCharType="begin"/>
      </w:r>
      <w:r w:rsidR="00000000">
        <w:instrText xml:space="preserve"> MERGEFIELD  casa_case.is_transitioning:endIf \* MERGEFORMAT </w:instrText>
      </w:r>
      <w:r w:rsidR="00000000">
        <w:fldChar w:fldCharType="separate"/>
      </w:r>
      <w:r w:rsidR="00F21F2C" w:rsidRPr="00E32642">
        <w:rPr>
          <w:rFonts w:ascii="Century" w:hAnsi="Century"/>
          <w:noProof/>
        </w:rPr>
        <w:t>«</w:t>
      </w:r>
      <w:proofErr w:type="spellStart"/>
      <w:r w:rsidR="00F21F2C" w:rsidRPr="00E32642">
        <w:rPr>
          <w:rFonts w:ascii="Century" w:hAnsi="Century"/>
          <w:noProof/>
        </w:rPr>
        <w:t>casa_case.is_transitioning:endIf</w:t>
      </w:r>
      <w:proofErr w:type="spellEnd"/>
      <w:r w:rsidR="00F21F2C" w:rsidRPr="00E32642">
        <w:rPr>
          <w:rFonts w:ascii="Century" w:hAnsi="Century"/>
          <w:noProof/>
        </w:rPr>
        <w:t>»</w:t>
      </w:r>
      <w:r w:rsidR="00000000">
        <w:rPr>
          <w:rFonts w:ascii="Century" w:hAnsi="Century"/>
          <w:noProof/>
        </w:rPr>
        <w:fldChar w:fldCharType="end"/>
      </w:r>
    </w:p>
    <w:p w14:paraId="7E8C4CCD" w14:textId="77777777" w:rsidR="00B43988" w:rsidRPr="00E32642" w:rsidRDefault="00B43988" w:rsidP="00A51A19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676B635C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i/>
          <w:szCs w:val="24"/>
        </w:rPr>
        <w:t>Permanency plan</w:t>
      </w:r>
    </w:p>
    <w:p w14:paraId="1DCFA940" w14:textId="77777777" w:rsidR="000B5E72" w:rsidRPr="00E32642" w:rsidRDefault="00000000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F21F2C" w:rsidRPr="00E32642">
          <w:rPr>
            <w:rFonts w:ascii="Century" w:hAnsi="Century"/>
            <w:noProof/>
          </w:rPr>
          <w:t>«casa_case.is_transitioning:if»</w:t>
        </w:r>
      </w:fldSimple>
    </w:p>
    <w:p w14:paraId="429CB426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10B7DC9D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F21F2C" w:rsidRPr="00E32642">
          <w:rPr>
            <w:rFonts w:ascii="Century" w:hAnsi="Century"/>
            <w:noProof/>
          </w:rPr>
          <w:t>«casa_case.is_transitioning:else»</w:t>
        </w:r>
      </w:fldSimple>
    </w:p>
    <w:p w14:paraId="78973F75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5D6A7632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/>
          <w:color w:val="984806" w:themeColor="accent6" w:themeShade="80"/>
        </w:rPr>
        <w:t xml:space="preserve">What is the child's permanency plan? Give a summary of </w:t>
      </w:r>
      <w:r w:rsidR="00543321" w:rsidRPr="00E32642">
        <w:rPr>
          <w:rFonts w:ascii="Century" w:hAnsi="Century"/>
          <w:color w:val="984806" w:themeColor="accent6" w:themeShade="80"/>
        </w:rPr>
        <w:t>the actions taken to achieve it.</w:t>
      </w:r>
    </w:p>
    <w:p w14:paraId="58453E65" w14:textId="77777777" w:rsidR="007974A8" w:rsidRPr="00E32642" w:rsidRDefault="00000000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F21F2C" w:rsidRPr="00E32642">
          <w:rPr>
            <w:rFonts w:ascii="Century" w:hAnsi="Century"/>
            <w:noProof/>
          </w:rPr>
          <w:t>«casa_case.is_transitioning:endIf»</w:t>
        </w:r>
      </w:fldSimple>
    </w:p>
    <w:p w14:paraId="7377878C" w14:textId="77777777" w:rsidR="00B43988" w:rsidRPr="00E32642" w:rsidRDefault="00B43988" w:rsidP="007974A8">
      <w:pPr>
        <w:rPr>
          <w:rFonts w:ascii="Century" w:hAnsi="Century" w:cs="Times New Roman"/>
          <w:color w:val="984806" w:themeColor="accent6" w:themeShade="80"/>
          <w:szCs w:val="24"/>
        </w:rPr>
      </w:pPr>
    </w:p>
    <w:p w14:paraId="4B98046A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Assessment</w:t>
      </w:r>
    </w:p>
    <w:p w14:paraId="21EE2868" w14:textId="77777777" w:rsidR="000B5E72" w:rsidRPr="00E32642" w:rsidRDefault="00000000" w:rsidP="003C26C4">
      <w:pPr>
        <w:rPr>
          <w:rFonts w:ascii="Century" w:hAnsi="Century" w:cs="Times New Roman"/>
          <w:i/>
          <w:szCs w:val="24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14:paraId="4890E5B6" w14:textId="77777777" w:rsidR="003C26C4" w:rsidRPr="00E32642" w:rsidRDefault="003C26C4" w:rsidP="003C26C4">
      <w:pPr>
        <w:rPr>
          <w:rFonts w:ascii="Century" w:hAnsi="Century" w:cs="Times New Roman"/>
          <w:i/>
          <w:szCs w:val="24"/>
        </w:rPr>
      </w:pPr>
      <w:r w:rsidRPr="00E32642">
        <w:rPr>
          <w:rFonts w:ascii="Century" w:hAnsi="Century" w:cs="Times New Roman"/>
          <w:szCs w:val="24"/>
        </w:rPr>
        <w:t>&lt;</w:t>
      </w:r>
      <w:r w:rsidRPr="00E32642">
        <w:rPr>
          <w:rFonts w:ascii="Century" w:hAnsi="Century" w:cs="Times New Roman"/>
          <w:i/>
          <w:iCs/>
          <w:szCs w:val="24"/>
        </w:rPr>
        <w:t>For volunteers - Objective Information</w:t>
      </w:r>
      <w:r w:rsidRPr="00E32642">
        <w:rPr>
          <w:rFonts w:ascii="Century" w:hAnsi="Century" w:cs="Times New Roman"/>
          <w:szCs w:val="24"/>
        </w:rPr>
        <w:t>&gt;</w:t>
      </w:r>
    </w:p>
    <w:p w14:paraId="79C95F57" w14:textId="77777777" w:rsidR="00A51A19" w:rsidRPr="00E32642" w:rsidRDefault="00000000" w:rsidP="00A51A19">
      <w:pPr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14:paraId="3D5B7FD8" w14:textId="77777777" w:rsidR="007974A8" w:rsidRPr="00E32642" w:rsidRDefault="004F5694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&lt;</w:t>
      </w:r>
      <w:r w:rsidRPr="00E32642">
        <w:rPr>
          <w:rFonts w:ascii="Century" w:hAnsi="Century" w:cs="Times New Roman"/>
          <w:i/>
          <w:iCs/>
          <w:color w:val="984806" w:themeColor="accent6" w:themeShade="80"/>
          <w:szCs w:val="24"/>
        </w:rPr>
        <w:t xml:space="preserve"> For volunteers - Objective Information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t>&gt;</w:t>
      </w:r>
    </w:p>
    <w:p w14:paraId="7A446964" w14:textId="77777777" w:rsidR="007974A8" w:rsidRPr="00E32642" w:rsidRDefault="007974A8" w:rsidP="003C26C4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This section should provide information that leads to your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recommendations, but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 be based on the objective information included in the section above.</w:t>
      </w:r>
    </w:p>
    <w:p w14:paraId="2D8C1F0F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7390547E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 xml:space="preserve">Describe how the child is doing. Include a statement about the CASA’s role in the child’s life. Describe the relationship the CASA and the child currently have. </w:t>
      </w:r>
    </w:p>
    <w:p w14:paraId="03066202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26EAA080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lastRenderedPageBreak/>
        <w:t>What are the current concerns for the child? Is there a need that is not being met?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You are presenting your opinion about the case (using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factual information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). For example: Family therapy is currently not in place. It is important that this service begins because...</w:t>
      </w:r>
    </w:p>
    <w:p w14:paraId="121C03B4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57C6D985" w14:textId="77777777" w:rsidR="007974A8" w:rsidRPr="00E32642" w:rsidRDefault="007974A8" w:rsidP="007974A8">
      <w:pPr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A paragraph should be dedicated to each concern.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What is your recommendation on a service or a plan to meet this need? </w:t>
      </w:r>
    </w:p>
    <w:p w14:paraId="0293A7F3" w14:textId="77777777" w:rsidR="007974A8" w:rsidRPr="00E32642" w:rsidRDefault="007974A8" w:rsidP="007974A8">
      <w:pPr>
        <w:rPr>
          <w:rFonts w:ascii="Century" w:hAnsi="Century" w:cs="Times New Roman"/>
          <w:szCs w:val="24"/>
        </w:rPr>
      </w:pPr>
    </w:p>
    <w:p w14:paraId="759EC694" w14:textId="77777777" w:rsidR="003C26C4" w:rsidRPr="00E32642" w:rsidRDefault="007974A8" w:rsidP="003C26C4">
      <w:pPr>
        <w:rPr>
          <w:rFonts w:ascii="Century" w:hAnsi="Century"/>
          <w:color w:val="984806" w:themeColor="accent6" w:themeShade="80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Restate the permanency plan.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 xml:space="preserve">Is this the most appropriate plan 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at this time</w:t>
      </w:r>
      <w:proofErr w:type="gramEnd"/>
      <w:r w:rsidRPr="00E32642">
        <w:rPr>
          <w:rFonts w:ascii="Century" w:hAnsi="Century" w:cs="Times New Roman"/>
          <w:color w:val="984806" w:themeColor="accent6" w:themeShade="80"/>
          <w:szCs w:val="24"/>
        </w:rPr>
        <w:t>? Describe why or why not.</w:t>
      </w:r>
      <w:r w:rsidRPr="00E32642">
        <w:rPr>
          <w:rFonts w:ascii="Century" w:hAnsi="Century" w:cs="Times New Roman"/>
          <w:color w:val="984806" w:themeColor="accent6" w:themeShade="80"/>
          <w:szCs w:val="24"/>
        </w:rPr>
        <w:br/>
        <w:t>If there is another plan that may be better, offer a recommendation for that plan and describe why and how to achieve this plan.</w:t>
      </w:r>
    </w:p>
    <w:p w14:paraId="67350989" w14:textId="77777777" w:rsidR="00A51A19" w:rsidRPr="00E32642" w:rsidRDefault="00000000" w:rsidP="00A51A19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78BBC194" w14:textId="77777777" w:rsidR="00A51A19" w:rsidRPr="00E32642" w:rsidRDefault="00A51A19" w:rsidP="00A51A19">
      <w:pPr>
        <w:rPr>
          <w:rFonts w:ascii="Century" w:hAnsi="Century" w:cs="Times New Roman"/>
          <w:b/>
          <w:bCs/>
          <w:szCs w:val="24"/>
        </w:rPr>
      </w:pPr>
    </w:p>
    <w:p w14:paraId="55FE51C9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b/>
          <w:bCs/>
          <w:i/>
          <w:iCs/>
          <w:szCs w:val="24"/>
        </w:rPr>
        <w:t>Recommendations</w:t>
      </w:r>
      <w:r w:rsidRPr="00E32642">
        <w:rPr>
          <w:rFonts w:ascii="Century" w:hAnsi="Century" w:cs="Times New Roman"/>
          <w:b/>
          <w:bCs/>
          <w:szCs w:val="24"/>
        </w:rPr>
        <w:t>:</w:t>
      </w:r>
    </w:p>
    <w:p w14:paraId="18947226" w14:textId="77777777" w:rsidR="003C26C4" w:rsidRPr="00E32642" w:rsidRDefault="00A51A19" w:rsidP="003C26C4">
      <w:pPr>
        <w:rPr>
          <w:rFonts w:ascii="Century" w:hAnsi="Century" w:cs="Times New Roman"/>
          <w:b/>
          <w:bCs/>
          <w:szCs w:val="24"/>
        </w:rPr>
      </w:pPr>
      <w:r w:rsidRPr="00E32642">
        <w:rPr>
          <w:rFonts w:ascii="Century" w:hAnsi="Century" w:cs="Times New Roman"/>
          <w:szCs w:val="24"/>
        </w:rPr>
        <w:t>Therefore, CASA respectfully recommends that:</w:t>
      </w:r>
    </w:p>
    <w:p w14:paraId="11EBE563" w14:textId="77777777" w:rsidR="003C26C4" w:rsidRPr="00E32642" w:rsidRDefault="00000000" w:rsidP="003C26C4">
      <w:pPr>
        <w:rPr>
          <w:rFonts w:ascii="Century" w:hAnsi="Century"/>
          <w:color w:val="984806" w:themeColor="accent6" w:themeShade="80"/>
        </w:rPr>
      </w:pPr>
      <w:fldSimple w:instr=" MERGEFIELD  casa_case.is_transitioning:if \* MERGEFORMAT ">
        <w:r w:rsidR="000B5E72" w:rsidRPr="00E32642">
          <w:rPr>
            <w:rFonts w:ascii="Century" w:hAnsi="Century"/>
            <w:noProof/>
          </w:rPr>
          <w:t>«casa_case.is_transitioning:if»</w:t>
        </w:r>
      </w:fldSimple>
    </w:p>
    <w:p w14:paraId="21CBC8AE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21DE7A27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6F00F3D2" w14:textId="77777777" w:rsidR="003C26C4" w:rsidRPr="00E32642" w:rsidRDefault="003C26C4" w:rsidP="003C26C4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szCs w:val="24"/>
        </w:rPr>
        <w:t>…;</w:t>
      </w:r>
      <w:proofErr w:type="gramEnd"/>
    </w:p>
    <w:p w14:paraId="1296AE56" w14:textId="77777777" w:rsidR="000B5E72" w:rsidRPr="00E32642" w:rsidRDefault="003C26C4" w:rsidP="000B5E72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CASA is continued…</w:t>
      </w:r>
    </w:p>
    <w:p w14:paraId="39AAD436" w14:textId="77777777" w:rsidR="00A51A19" w:rsidRPr="00E32642" w:rsidRDefault="00000000" w:rsidP="000B5E72">
      <w:pPr>
        <w:widowControl w:val="0"/>
        <w:autoSpaceDE w:val="0"/>
        <w:autoSpaceDN w:val="0"/>
        <w:adjustRightInd w:val="0"/>
        <w:spacing w:line="240" w:lineRule="auto"/>
        <w:rPr>
          <w:rFonts w:ascii="Century" w:hAnsi="Century" w:cs="Times New Roman"/>
          <w:szCs w:val="24"/>
        </w:rPr>
      </w:pPr>
      <w:fldSimple w:instr=" MERGEFIELD  casa_case.is_transitioning:else \* MERGEFORMAT ">
        <w:r w:rsidR="000B5E72" w:rsidRPr="00E32642">
          <w:rPr>
            <w:rFonts w:ascii="Century" w:hAnsi="Century"/>
            <w:noProof/>
          </w:rPr>
          <w:t>«casa_case.is_transitioning:else»</w:t>
        </w:r>
      </w:fldSimple>
    </w:p>
    <w:p w14:paraId="699BF395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06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1EDC7E69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0BEA4F79" w14:textId="77777777" w:rsidR="00A51A19" w:rsidRPr="00E32642" w:rsidRDefault="004F5694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Recommendation</w:t>
      </w:r>
      <w:proofErr w:type="gramStart"/>
      <w:r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  <w:r w:rsidR="00A51A19" w:rsidRPr="00E32642">
        <w:rPr>
          <w:rFonts w:ascii="Century" w:hAnsi="Century" w:cs="Times New Roman"/>
          <w:color w:val="984806" w:themeColor="accent6" w:themeShade="80"/>
          <w:szCs w:val="24"/>
        </w:rPr>
        <w:t>;</w:t>
      </w:r>
      <w:proofErr w:type="gramEnd"/>
    </w:p>
    <w:p w14:paraId="36F799D1" w14:textId="77777777" w:rsidR="00C960AD" w:rsidRPr="00E32642" w:rsidRDefault="00A51A19" w:rsidP="00C960AD">
      <w:pPr>
        <w:widowControl w:val="0"/>
        <w:numPr>
          <w:ilvl w:val="0"/>
          <w:numId w:val="4"/>
        </w:numPr>
        <w:autoSpaceDE w:val="0"/>
        <w:autoSpaceDN w:val="0"/>
        <w:adjustRightInd w:val="0"/>
        <w:spacing w:line="240" w:lineRule="auto"/>
        <w:ind w:left="810"/>
        <w:rPr>
          <w:rFonts w:ascii="Century" w:hAnsi="Century" w:cs="Times New Roman"/>
          <w:color w:val="984806" w:themeColor="accent6" w:themeShade="80"/>
          <w:szCs w:val="24"/>
        </w:rPr>
      </w:pPr>
      <w:r w:rsidRPr="00E32642">
        <w:rPr>
          <w:rFonts w:ascii="Century" w:hAnsi="Century" w:cs="Times New Roman"/>
          <w:color w:val="984806" w:themeColor="accent6" w:themeShade="80"/>
          <w:szCs w:val="24"/>
        </w:rPr>
        <w:t>CASA is continued</w:t>
      </w:r>
      <w:r w:rsidR="004F5694" w:rsidRPr="00E32642">
        <w:rPr>
          <w:rFonts w:ascii="Century" w:hAnsi="Century" w:cs="Times New Roman"/>
          <w:color w:val="984806" w:themeColor="accent6" w:themeShade="80"/>
          <w:szCs w:val="24"/>
        </w:rPr>
        <w:t>…</w:t>
      </w:r>
    </w:p>
    <w:p w14:paraId="53D4BDFE" w14:textId="77777777" w:rsidR="00C960AD" w:rsidRPr="00E32642" w:rsidRDefault="00000000" w:rsidP="00C960AD">
      <w:pPr>
        <w:rPr>
          <w:rFonts w:ascii="Century" w:hAnsi="Century" w:cs="Times New Roman"/>
          <w:color w:val="984806" w:themeColor="accent6" w:themeShade="80"/>
          <w:szCs w:val="24"/>
        </w:rPr>
      </w:pPr>
      <w:fldSimple w:instr=" MERGEFIELD  casa_case.is_transitioning:endIf \* MERGEFORMAT ">
        <w:r w:rsidR="002E4A99" w:rsidRPr="00E32642">
          <w:rPr>
            <w:rFonts w:ascii="Century" w:hAnsi="Century"/>
            <w:noProof/>
          </w:rPr>
          <w:t>«casa_case.is_transitioning:endIf»</w:t>
        </w:r>
      </w:fldSimple>
    </w:p>
    <w:p w14:paraId="238995A9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703F4CCF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</w:p>
    <w:p w14:paraId="477287ED" w14:textId="77777777" w:rsidR="00A51A19" w:rsidRPr="00E32642" w:rsidRDefault="00A51A19" w:rsidP="00A51A19">
      <w:pPr>
        <w:rPr>
          <w:rFonts w:ascii="Century" w:hAnsi="Century" w:cs="Times New Roman"/>
          <w:szCs w:val="24"/>
        </w:rPr>
      </w:pPr>
      <w:r w:rsidRPr="00E32642">
        <w:rPr>
          <w:rFonts w:ascii="Century" w:hAnsi="Century" w:cs="Times New Roman"/>
          <w:szCs w:val="24"/>
        </w:rPr>
        <w:t>Respectfully submitted,</w:t>
      </w:r>
    </w:p>
    <w:p w14:paraId="0FD56A24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p w14:paraId="09558ECB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66"/>
        <w:gridCol w:w="3826"/>
      </w:tblGrid>
      <w:tr w:rsidR="00DB1F96" w:rsidRPr="00E32642" w14:paraId="3F1368EE" w14:textId="77777777" w:rsidTr="00DB1F96">
        <w:tc>
          <w:tcPr>
            <w:tcW w:w="5666" w:type="dxa"/>
          </w:tcPr>
          <w:p w14:paraId="3253BF90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51E8CB88" w14:textId="77777777" w:rsidR="00DB1F96" w:rsidRPr="00E32642" w:rsidRDefault="00000000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fldSimple w:instr=" MERGEFIELD =volunteer.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«=volunteer.name»</w:t>
              </w:r>
            </w:fldSimple>
          </w:p>
          <w:p w14:paraId="6AD50089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Court Appointed Special Advocate</w:t>
            </w:r>
          </w:p>
          <w:p w14:paraId="088289B3" w14:textId="77777777" w:rsidR="00DB1F96" w:rsidRPr="00E32642" w:rsidRDefault="00DB1F96" w:rsidP="00DB1F96">
            <w:pPr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 xml:space="preserve">Appointed: </w:t>
            </w:r>
            <w:fldSimple w:instr=" MERGEFIELD =volunteer.assignment_date \* MERGEFORMAT ">
              <w:r w:rsidR="00B66454" w:rsidRPr="00E32642">
                <w:rPr>
                  <w:rFonts w:ascii="Century" w:hAnsi="Century" w:cs="Times New Roman"/>
                  <w:noProof/>
                  <w:szCs w:val="24"/>
                </w:rPr>
                <w:t>«=volunteer.assignment_date»</w:t>
              </w:r>
            </w:fldSimple>
          </w:p>
          <w:p w14:paraId="12E94A4F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  <w:tc>
          <w:tcPr>
            <w:tcW w:w="3826" w:type="dxa"/>
          </w:tcPr>
          <w:p w14:paraId="1AD4679B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__________________________</w:t>
            </w:r>
          </w:p>
          <w:p w14:paraId="619773E8" w14:textId="77777777" w:rsidR="00DB1F96" w:rsidRPr="00E32642" w:rsidRDefault="00000000" w:rsidP="00DB1F96">
            <w:pPr>
              <w:rPr>
                <w:rFonts w:ascii="Century" w:hAnsi="Century" w:cs="Times New Roman"/>
                <w:szCs w:val="24"/>
              </w:rPr>
            </w:pPr>
            <w:fldSimple w:instr=" MERGEFIELD =volunteer.supervisor_name \* MERGEFORMAT ">
              <w:r w:rsidR="00DB1F96" w:rsidRPr="00E32642">
                <w:rPr>
                  <w:rFonts w:ascii="Century" w:hAnsi="Century" w:cs="Times New Roman"/>
                  <w:noProof/>
                  <w:szCs w:val="24"/>
                </w:rPr>
                <w:t>«=volunteer.supervisor_name»</w:t>
              </w:r>
            </w:fldSimple>
          </w:p>
          <w:p w14:paraId="0A4679E1" w14:textId="77777777" w:rsidR="00DB1F96" w:rsidRPr="00E32642" w:rsidRDefault="00DB1F96" w:rsidP="00DB1F96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  <w:r w:rsidRPr="00E32642">
              <w:rPr>
                <w:rFonts w:ascii="Century" w:hAnsi="Century" w:cs="Times New Roman"/>
                <w:szCs w:val="24"/>
              </w:rPr>
              <w:t>CASA Case Supervisor</w:t>
            </w:r>
          </w:p>
          <w:p w14:paraId="4CBE641C" w14:textId="77777777" w:rsidR="00DB1F96" w:rsidRPr="00E32642" w:rsidRDefault="00DB1F96" w:rsidP="00A51A19">
            <w:pPr>
              <w:tabs>
                <w:tab w:val="left" w:pos="8115"/>
              </w:tabs>
              <w:rPr>
                <w:rFonts w:ascii="Century" w:hAnsi="Century" w:cs="Times New Roman"/>
                <w:szCs w:val="24"/>
              </w:rPr>
            </w:pPr>
          </w:p>
        </w:tc>
      </w:tr>
    </w:tbl>
    <w:p w14:paraId="66AD355F" w14:textId="77777777" w:rsidR="00DB1F96" w:rsidRPr="00E32642" w:rsidRDefault="00DB1F96" w:rsidP="00A51A19">
      <w:pPr>
        <w:tabs>
          <w:tab w:val="left" w:pos="8115"/>
        </w:tabs>
        <w:rPr>
          <w:rFonts w:ascii="Century" w:hAnsi="Century" w:cs="Times New Roman"/>
          <w:szCs w:val="24"/>
        </w:rPr>
      </w:pPr>
    </w:p>
    <w:sectPr w:rsidR="00DB1F96" w:rsidRPr="00E32642" w:rsidSect="00AB7B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3F2E9" w14:textId="77777777" w:rsidR="000600B7" w:rsidRDefault="000600B7" w:rsidP="001A70C2">
      <w:pPr>
        <w:spacing w:line="240" w:lineRule="auto"/>
      </w:pPr>
      <w:r>
        <w:separator/>
      </w:r>
    </w:p>
  </w:endnote>
  <w:endnote w:type="continuationSeparator" w:id="0">
    <w:p w14:paraId="2962D090" w14:textId="77777777" w:rsidR="000600B7" w:rsidRDefault="000600B7" w:rsidP="001A70C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4AB70F" w14:textId="77777777" w:rsidR="005508A1" w:rsidRDefault="005508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923891" w14:textId="77777777" w:rsidR="005508A1" w:rsidRDefault="005508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A6190" w14:textId="77777777" w:rsidR="00D37944" w:rsidRDefault="00D379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8798" w14:textId="77777777" w:rsidR="000600B7" w:rsidRDefault="000600B7" w:rsidP="001A70C2">
      <w:pPr>
        <w:spacing w:line="240" w:lineRule="auto"/>
      </w:pPr>
      <w:r>
        <w:separator/>
      </w:r>
    </w:p>
  </w:footnote>
  <w:footnote w:type="continuationSeparator" w:id="0">
    <w:p w14:paraId="62361E41" w14:textId="77777777" w:rsidR="000600B7" w:rsidRDefault="000600B7" w:rsidP="001A70C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EE4CB" w14:textId="77777777" w:rsidR="00D37944" w:rsidRDefault="00000000">
    <w:pPr>
      <w:pStyle w:val="Header"/>
    </w:pPr>
    <w:r>
      <w:rPr>
        <w:noProof/>
        <w:lang w:eastAsia="en-CA"/>
      </w:rPr>
      <w:pict w14:anchorId="28F72DD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43596363" o:spid="_x0000_s1029" type="#_x0000_t75" alt="" style="position:absolute;margin-left:0;margin-top:0;width:612pt;height:11in;z-index:-251657728;mso-wrap-edited:f;mso-position-horizontal:center;mso-position-horizontal-relative:margin;mso-position-vertical:center;mso-position-vertical-relative:margin" o:allowincell="f">
          <v:imagedata r:id="rId1" o:title="CASA_Letterhead-0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E0E79" w14:textId="77777777" w:rsidR="005508A1" w:rsidRDefault="005508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EE28F" w14:textId="1391AD56" w:rsidR="00D37944" w:rsidRDefault="000A2FA9">
    <w:pPr>
      <w:pStyle w:val="Header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DA56FDC" wp14:editId="19D17567">
              <wp:simplePos x="0" y="0"/>
              <wp:positionH relativeFrom="column">
                <wp:posOffset>2156460</wp:posOffset>
              </wp:positionH>
              <wp:positionV relativeFrom="paragraph">
                <wp:posOffset>366395</wp:posOffset>
              </wp:positionV>
              <wp:extent cx="4983480" cy="760095"/>
              <wp:effectExtent l="0" t="0" r="0" b="0"/>
              <wp:wrapNone/>
              <wp:docPr id="3" name="Group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983480" cy="760095"/>
                        <a:chOff x="7082" y="1451"/>
                        <a:chExt cx="4685" cy="419"/>
                      </a:xfrm>
                    </wpg:grpSpPr>
                    <wps:wsp>
                      <wps:cNvPr id="4" name="Text Box 9"/>
                      <wps:cNvSpPr txBox="1">
                        <a:spLocks noChangeArrowheads="1"/>
                      </wps:cNvSpPr>
                      <wps:spPr bwMode="auto">
                        <a:xfrm>
                          <a:off x="7238" y="1503"/>
                          <a:ext cx="4529" cy="2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E15D6C4" w14:textId="77777777" w:rsidR="00ED43D8" w:rsidRPr="00D37944" w:rsidRDefault="00ED43D8" w:rsidP="00ED43D8">
                            <w:pPr>
                              <w:rPr>
                                <w:b/>
                                <w:color w:val="003399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Text Box 10"/>
                      <wps:cNvSpPr txBox="1">
                        <a:spLocks noChangeArrowheads="1"/>
                      </wps:cNvSpPr>
                      <wps:spPr bwMode="auto">
                        <a:xfrm>
                          <a:off x="7082" y="1451"/>
                          <a:ext cx="4300" cy="41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312D44B" w14:textId="77777777" w:rsidR="005615EA" w:rsidRPr="005615EA" w:rsidRDefault="005615EA" w:rsidP="002608A4">
                            <w:pPr>
                              <w:jc w:val="right"/>
                              <w:rPr>
                                <w:rFonts w:ascii="Century" w:hAnsi="Century" w:cs="Arial"/>
                                <w:color w:val="F83030"/>
                                <w:sz w:val="18"/>
                              </w:rPr>
                            </w:pPr>
                            <w:r w:rsidRPr="005615EA">
                              <w:rPr>
                                <w:rFonts w:ascii="Century" w:hAnsi="Century" w:cs="Arial"/>
                                <w:color w:val="F83030"/>
                                <w:sz w:val="18"/>
                              </w:rPr>
                              <w:t>Court Appointed Special Advocate (CASA)/YOUR CASA REGION</w:t>
                            </w:r>
                          </w:p>
                          <w:p w14:paraId="246717F1" w14:textId="77777777" w:rsidR="00ED43D8" w:rsidRPr="005615EA" w:rsidRDefault="00000000" w:rsidP="002608A4">
                            <w:pPr>
                              <w:jc w:val="right"/>
                              <w:rPr>
                                <w:rFonts w:ascii="Century" w:hAnsi="Century"/>
                                <w:color w:val="1F497D" w:themeColor="text2"/>
                                <w:sz w:val="18"/>
                              </w:rPr>
                            </w:pPr>
                            <w:fldSimple w:instr=" MERGEFIELD  =org_address \* MERGEFORMAT ">
                              <w:r w:rsidR="002608A4">
                                <w:rPr>
                                  <w:rFonts w:ascii="Century" w:hAnsi="Century"/>
                                  <w:noProof/>
                                  <w:color w:val="1F497D" w:themeColor="text2"/>
                                  <w:sz w:val="18"/>
                                </w:rPr>
                                <w:t>«=org_address»</w:t>
                              </w:r>
                            </w:fldSimple>
                          </w:p>
                          <w:p w14:paraId="220E3219" w14:textId="77777777" w:rsidR="005615EA" w:rsidRPr="005615EA" w:rsidRDefault="005615EA" w:rsidP="002608A4">
                            <w:pPr>
                              <w:jc w:val="right"/>
                              <w:rPr>
                                <w:rFonts w:ascii="Century" w:hAnsi="Century"/>
                                <w:b/>
                                <w:color w:val="1F497D" w:themeColor="text2"/>
                                <w:sz w:val="18"/>
                              </w:rPr>
                            </w:pPr>
                            <w:r w:rsidRPr="005508A1">
                              <w:rPr>
                                <w:rFonts w:ascii="Century" w:hAnsi="Century"/>
                                <w:b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Phone: </w:t>
                            </w:r>
                            <w:r w:rsidRPr="005508A1">
                              <w:rPr>
                                <w:rFonts w:ascii="Century" w:hAnsi="Century"/>
                                <w:color w:val="1F497D" w:themeColor="text2"/>
                                <w:sz w:val="18"/>
                                <w:szCs w:val="18"/>
                              </w:rPr>
                              <w:t xml:space="preserve">YOUR CASA ORG’S </w:t>
                            </w:r>
                            <w:proofErr w:type="spellStart"/>
                            <w:proofErr w:type="gramStart"/>
                            <w:r w:rsidRPr="005508A1">
                              <w:rPr>
                                <w:rFonts w:ascii="Century" w:hAnsi="Century"/>
                                <w:color w:val="1F497D" w:themeColor="text2"/>
                                <w:sz w:val="18"/>
                                <w:szCs w:val="18"/>
                              </w:rPr>
                              <w:t>NUMBER</w:t>
                            </w:r>
                            <w:r w:rsidRPr="005615EA">
                              <w:rPr>
                                <w:rFonts w:ascii="Century" w:hAnsi="Century"/>
                                <w:b/>
                                <w:color w:val="1F497D" w:themeColor="text2"/>
                                <w:sz w:val="18"/>
                              </w:rPr>
                              <w:t>Website:</w:t>
                            </w:r>
                            <w:r w:rsidRPr="005615EA">
                              <w:rPr>
                                <w:rFonts w:ascii="Century" w:hAnsi="Century"/>
                                <w:color w:val="1F497D" w:themeColor="text2"/>
                                <w:sz w:val="18"/>
                              </w:rPr>
                              <w:t>YOU</w:t>
                            </w:r>
                            <w:r>
                              <w:rPr>
                                <w:rFonts w:ascii="Century" w:hAnsi="Century"/>
                                <w:color w:val="1F497D" w:themeColor="text2"/>
                                <w:sz w:val="18"/>
                              </w:rPr>
                              <w:t>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entury" w:hAnsi="Century"/>
                                <w:color w:val="1F497D" w:themeColor="text2"/>
                                <w:sz w:val="18"/>
                              </w:rPr>
                              <w:t xml:space="preserve"> CASA ORG’S WEBSITE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DA56FDC" id="Group 8" o:spid="_x0000_s1026" style="position:absolute;margin-left:169.8pt;margin-top:28.85pt;width:392.4pt;height:59.85pt;z-index:251656704" coordorigin="7082,1451" coordsize="4685,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left:7238;top:1503;width:4529;height:2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<v:textbox>
                  <w:txbxContent>
                    <w:p w14:paraId="1E15D6C4" w14:textId="77777777" w:rsidR="00ED43D8" w:rsidRPr="00D37944" w:rsidRDefault="00ED43D8" w:rsidP="00ED43D8">
                      <w:pPr>
                        <w:rPr>
                          <w:b/>
                          <w:color w:val="003399"/>
                          <w:sz w:val="20"/>
                        </w:rPr>
                      </w:pPr>
                    </w:p>
                  </w:txbxContent>
                </v:textbox>
              </v:shape>
              <v:shape id="Text Box 10" o:spid="_x0000_s1028" type="#_x0000_t202" style="position:absolute;left:7082;top:1451;width:4300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" filled="f" stroked="f">
                <v:textbox>
                  <w:txbxContent>
                    <w:p w14:paraId="2312D44B" w14:textId="77777777" w:rsidR="005615EA" w:rsidRPr="005615EA" w:rsidRDefault="005615EA" w:rsidP="002608A4">
                      <w:pPr>
                        <w:jc w:val="right"/>
                        <w:rPr>
                          <w:rFonts w:ascii="Century" w:hAnsi="Century" w:cs="Arial"/>
                          <w:color w:val="F83030"/>
                          <w:sz w:val="18"/>
                        </w:rPr>
                      </w:pPr>
                      <w:r w:rsidRPr="005615EA">
                        <w:rPr>
                          <w:rFonts w:ascii="Century" w:hAnsi="Century" w:cs="Arial"/>
                          <w:color w:val="F83030"/>
                          <w:sz w:val="18"/>
                        </w:rPr>
                        <w:t>Court Appointed Special Advocate (CASA)/YOUR CASA REGION</w:t>
                      </w:r>
                    </w:p>
                    <w:p w14:paraId="246717F1" w14:textId="77777777" w:rsidR="00ED43D8" w:rsidRPr="005615EA" w:rsidRDefault="00000000" w:rsidP="002608A4">
                      <w:pPr>
                        <w:jc w:val="right"/>
                        <w:rPr>
                          <w:rFonts w:ascii="Century" w:hAnsi="Century"/>
                          <w:color w:val="1F497D" w:themeColor="text2"/>
                          <w:sz w:val="18"/>
                        </w:rPr>
                      </w:pPr>
                      <w:fldSimple w:instr=" MERGEFIELD  =org_address \* MERGEFORMAT ">
                        <w:r w:rsidR="002608A4">
                          <w:rPr>
                            <w:rFonts w:ascii="Century" w:hAnsi="Century"/>
                            <w:noProof/>
                            <w:color w:val="1F497D" w:themeColor="text2"/>
                            <w:sz w:val="18"/>
                          </w:rPr>
                          <w:t>«=org_address»</w:t>
                        </w:r>
                      </w:fldSimple>
                    </w:p>
                    <w:p w14:paraId="220E3219" w14:textId="77777777" w:rsidR="005615EA" w:rsidRPr="005615EA" w:rsidRDefault="005615EA" w:rsidP="002608A4">
                      <w:pPr>
                        <w:jc w:val="right"/>
                        <w:rPr>
                          <w:rFonts w:ascii="Century" w:hAnsi="Century"/>
                          <w:b/>
                          <w:color w:val="1F497D" w:themeColor="text2"/>
                          <w:sz w:val="18"/>
                        </w:rPr>
                      </w:pPr>
                      <w:r w:rsidRPr="005508A1">
                        <w:rPr>
                          <w:rFonts w:ascii="Century" w:hAnsi="Century"/>
                          <w:b/>
                          <w:color w:val="1F497D" w:themeColor="text2"/>
                          <w:sz w:val="18"/>
                          <w:szCs w:val="18"/>
                        </w:rPr>
                        <w:t xml:space="preserve">Phone: </w:t>
                      </w:r>
                      <w:r w:rsidRPr="005508A1">
                        <w:rPr>
                          <w:rFonts w:ascii="Century" w:hAnsi="Century"/>
                          <w:color w:val="1F497D" w:themeColor="text2"/>
                          <w:sz w:val="18"/>
                          <w:szCs w:val="18"/>
                        </w:rPr>
                        <w:t xml:space="preserve">YOUR CASA ORG’S </w:t>
                      </w:r>
                      <w:proofErr w:type="spellStart"/>
                      <w:proofErr w:type="gramStart"/>
                      <w:r w:rsidRPr="005508A1">
                        <w:rPr>
                          <w:rFonts w:ascii="Century" w:hAnsi="Century"/>
                          <w:color w:val="1F497D" w:themeColor="text2"/>
                          <w:sz w:val="18"/>
                          <w:szCs w:val="18"/>
                        </w:rPr>
                        <w:t>NUMBER</w:t>
                      </w:r>
                      <w:r w:rsidRPr="005615EA">
                        <w:rPr>
                          <w:rFonts w:ascii="Century" w:hAnsi="Century"/>
                          <w:b/>
                          <w:color w:val="1F497D" w:themeColor="text2"/>
                          <w:sz w:val="18"/>
                        </w:rPr>
                        <w:t>Website:</w:t>
                      </w:r>
                      <w:r w:rsidRPr="005615EA">
                        <w:rPr>
                          <w:rFonts w:ascii="Century" w:hAnsi="Century"/>
                          <w:color w:val="1F497D" w:themeColor="text2"/>
                          <w:sz w:val="18"/>
                        </w:rPr>
                        <w:t>YOU</w:t>
                      </w:r>
                      <w:r>
                        <w:rPr>
                          <w:rFonts w:ascii="Century" w:hAnsi="Century"/>
                          <w:color w:val="1F497D" w:themeColor="text2"/>
                          <w:sz w:val="18"/>
                        </w:rPr>
                        <w:t>R</w:t>
                      </w:r>
                      <w:proofErr w:type="spellEnd"/>
                      <w:proofErr w:type="gramEnd"/>
                      <w:r>
                        <w:rPr>
                          <w:rFonts w:ascii="Century" w:hAnsi="Century"/>
                          <w:color w:val="1F497D" w:themeColor="text2"/>
                          <w:sz w:val="18"/>
                        </w:rPr>
                        <w:t xml:space="preserve"> CASA ORG’S WEBSITE</w:t>
                      </w:r>
                    </w:p>
                  </w:txbxContent>
                </v:textbox>
              </v:shape>
            </v:group>
          </w:pict>
        </mc:Fallback>
      </mc:AlternateContent>
    </w:r>
    <w:r w:rsidR="005615EA" w:rsidRPr="005615EA">
      <w:rPr>
        <w:caps/>
        <w:noProof/>
        <w:lang w:val="en-US"/>
      </w:rPr>
      <w:drawing>
        <wp:inline distT="0" distB="0" distL="0" distR="0" wp14:anchorId="3EC128F5" wp14:editId="134D1746">
          <wp:extent cx="1977390" cy="939260"/>
          <wp:effectExtent l="19050" t="0" r="3810" b="0"/>
          <wp:docPr id="2" name="Picture 1" descr="default_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efault_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78663" cy="9398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365772" w14:textId="001736A6" w:rsidR="00DA27BE" w:rsidRDefault="000A2FA9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828ADC" wp14:editId="015A4BB6">
              <wp:simplePos x="0" y="0"/>
              <wp:positionH relativeFrom="column">
                <wp:posOffset>-15240</wp:posOffset>
              </wp:positionH>
              <wp:positionV relativeFrom="paragraph">
                <wp:posOffset>186690</wp:posOffset>
              </wp:positionV>
              <wp:extent cx="6187440" cy="635"/>
              <wp:effectExtent l="0" t="0" r="3810" b="1841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87440" cy="63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tx2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71523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-1.2pt;margin-top:14.7pt;width:487.2pt;height: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" strokecolor="#1f497d [3215]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2A5854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8E27921"/>
    <w:multiLevelType w:val="hybridMultilevel"/>
    <w:tmpl w:val="598A5E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5F3EA0"/>
    <w:multiLevelType w:val="hybridMultilevel"/>
    <w:tmpl w:val="76C85BA8"/>
    <w:lvl w:ilvl="0" w:tplc="0409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abstractNum w:abstractNumId="3" w15:restartNumberingAfterBreak="0">
    <w:nsid w:val="7AF96306"/>
    <w:multiLevelType w:val="hybridMultilevel"/>
    <w:tmpl w:val="D878F0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40994">
    <w:abstractNumId w:val="2"/>
  </w:num>
  <w:num w:numId="2" w16cid:durableId="922253825">
    <w:abstractNumId w:val="3"/>
  </w:num>
  <w:num w:numId="3" w16cid:durableId="76640365">
    <w:abstractNumId w:val="1"/>
  </w:num>
  <w:num w:numId="4" w16cid:durableId="2011639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8C7"/>
    <w:rsid w:val="00005AB6"/>
    <w:rsid w:val="000160B2"/>
    <w:rsid w:val="000222A1"/>
    <w:rsid w:val="00046581"/>
    <w:rsid w:val="0005471B"/>
    <w:rsid w:val="0005634E"/>
    <w:rsid w:val="000600B7"/>
    <w:rsid w:val="00070C91"/>
    <w:rsid w:val="000722A2"/>
    <w:rsid w:val="000907C3"/>
    <w:rsid w:val="00091076"/>
    <w:rsid w:val="000A2FA9"/>
    <w:rsid w:val="000B3B18"/>
    <w:rsid w:val="000B5E72"/>
    <w:rsid w:val="000D1C8F"/>
    <w:rsid w:val="000D1E36"/>
    <w:rsid w:val="001211D9"/>
    <w:rsid w:val="00121610"/>
    <w:rsid w:val="00137576"/>
    <w:rsid w:val="00153711"/>
    <w:rsid w:val="001666F6"/>
    <w:rsid w:val="00181BD6"/>
    <w:rsid w:val="001A5B68"/>
    <w:rsid w:val="001A70C2"/>
    <w:rsid w:val="001B0337"/>
    <w:rsid w:val="001B5054"/>
    <w:rsid w:val="001B5539"/>
    <w:rsid w:val="001C4B1A"/>
    <w:rsid w:val="001C6228"/>
    <w:rsid w:val="001D6AD4"/>
    <w:rsid w:val="001E50EF"/>
    <w:rsid w:val="00201F04"/>
    <w:rsid w:val="002174B6"/>
    <w:rsid w:val="0023272A"/>
    <w:rsid w:val="00247116"/>
    <w:rsid w:val="00253639"/>
    <w:rsid w:val="002608A4"/>
    <w:rsid w:val="0028216D"/>
    <w:rsid w:val="0028302E"/>
    <w:rsid w:val="002852EE"/>
    <w:rsid w:val="002A65F2"/>
    <w:rsid w:val="002C61C4"/>
    <w:rsid w:val="002E1238"/>
    <w:rsid w:val="002E395E"/>
    <w:rsid w:val="002E4A99"/>
    <w:rsid w:val="002F2E2F"/>
    <w:rsid w:val="00302545"/>
    <w:rsid w:val="00306C09"/>
    <w:rsid w:val="0030724C"/>
    <w:rsid w:val="00314AD1"/>
    <w:rsid w:val="00323EF6"/>
    <w:rsid w:val="0033073A"/>
    <w:rsid w:val="0038584D"/>
    <w:rsid w:val="003A3F77"/>
    <w:rsid w:val="003B338B"/>
    <w:rsid w:val="003C26C4"/>
    <w:rsid w:val="003D04AE"/>
    <w:rsid w:val="003F45C1"/>
    <w:rsid w:val="003F5760"/>
    <w:rsid w:val="003F5909"/>
    <w:rsid w:val="004018C7"/>
    <w:rsid w:val="00434470"/>
    <w:rsid w:val="004419C2"/>
    <w:rsid w:val="00473A5C"/>
    <w:rsid w:val="004874CC"/>
    <w:rsid w:val="00493BD9"/>
    <w:rsid w:val="004953CE"/>
    <w:rsid w:val="004B1425"/>
    <w:rsid w:val="004B66A2"/>
    <w:rsid w:val="004F4989"/>
    <w:rsid w:val="004F5694"/>
    <w:rsid w:val="004F5AC1"/>
    <w:rsid w:val="005165C5"/>
    <w:rsid w:val="00536A07"/>
    <w:rsid w:val="00543321"/>
    <w:rsid w:val="005508A1"/>
    <w:rsid w:val="0055708F"/>
    <w:rsid w:val="005615EA"/>
    <w:rsid w:val="005838BC"/>
    <w:rsid w:val="005A5157"/>
    <w:rsid w:val="005C5B44"/>
    <w:rsid w:val="005D1226"/>
    <w:rsid w:val="005E746A"/>
    <w:rsid w:val="006370C8"/>
    <w:rsid w:val="00641D4E"/>
    <w:rsid w:val="00660B2D"/>
    <w:rsid w:val="00666059"/>
    <w:rsid w:val="00676BB8"/>
    <w:rsid w:val="006932FF"/>
    <w:rsid w:val="00696323"/>
    <w:rsid w:val="006B79DE"/>
    <w:rsid w:val="006D0245"/>
    <w:rsid w:val="006E17DC"/>
    <w:rsid w:val="006F6C50"/>
    <w:rsid w:val="006F7DA4"/>
    <w:rsid w:val="00730971"/>
    <w:rsid w:val="00734FA0"/>
    <w:rsid w:val="007415E2"/>
    <w:rsid w:val="00744EEB"/>
    <w:rsid w:val="0076032B"/>
    <w:rsid w:val="007668D5"/>
    <w:rsid w:val="0077536C"/>
    <w:rsid w:val="007935A7"/>
    <w:rsid w:val="0079468C"/>
    <w:rsid w:val="007974A8"/>
    <w:rsid w:val="007A1BC4"/>
    <w:rsid w:val="007A2B30"/>
    <w:rsid w:val="007D75E3"/>
    <w:rsid w:val="007E5704"/>
    <w:rsid w:val="007E7EA1"/>
    <w:rsid w:val="008137E9"/>
    <w:rsid w:val="008158D1"/>
    <w:rsid w:val="00831CFA"/>
    <w:rsid w:val="00843027"/>
    <w:rsid w:val="00843591"/>
    <w:rsid w:val="00864589"/>
    <w:rsid w:val="00872D6A"/>
    <w:rsid w:val="00896554"/>
    <w:rsid w:val="008A73CB"/>
    <w:rsid w:val="008B09CA"/>
    <w:rsid w:val="008C700F"/>
    <w:rsid w:val="0093798B"/>
    <w:rsid w:val="00940446"/>
    <w:rsid w:val="00973B38"/>
    <w:rsid w:val="009A1978"/>
    <w:rsid w:val="009A2D4D"/>
    <w:rsid w:val="009E1AC2"/>
    <w:rsid w:val="009F11E8"/>
    <w:rsid w:val="009F48B3"/>
    <w:rsid w:val="00A309E8"/>
    <w:rsid w:val="00A33A3B"/>
    <w:rsid w:val="00A51A19"/>
    <w:rsid w:val="00A66467"/>
    <w:rsid w:val="00A76A9B"/>
    <w:rsid w:val="00A87509"/>
    <w:rsid w:val="00A95B9B"/>
    <w:rsid w:val="00AB01C9"/>
    <w:rsid w:val="00AB237D"/>
    <w:rsid w:val="00AB7BD0"/>
    <w:rsid w:val="00AC23B9"/>
    <w:rsid w:val="00AD72FB"/>
    <w:rsid w:val="00B030C7"/>
    <w:rsid w:val="00B305B0"/>
    <w:rsid w:val="00B43988"/>
    <w:rsid w:val="00B47438"/>
    <w:rsid w:val="00B51777"/>
    <w:rsid w:val="00B6030A"/>
    <w:rsid w:val="00B66454"/>
    <w:rsid w:val="00B909F3"/>
    <w:rsid w:val="00B9633E"/>
    <w:rsid w:val="00BA580A"/>
    <w:rsid w:val="00BB0947"/>
    <w:rsid w:val="00BD20F4"/>
    <w:rsid w:val="00C33CA9"/>
    <w:rsid w:val="00C35B53"/>
    <w:rsid w:val="00C43A68"/>
    <w:rsid w:val="00C567C3"/>
    <w:rsid w:val="00C60471"/>
    <w:rsid w:val="00C8647F"/>
    <w:rsid w:val="00C960AD"/>
    <w:rsid w:val="00CC6FAF"/>
    <w:rsid w:val="00CE1F69"/>
    <w:rsid w:val="00CF1141"/>
    <w:rsid w:val="00D02A87"/>
    <w:rsid w:val="00D129AE"/>
    <w:rsid w:val="00D265DB"/>
    <w:rsid w:val="00D26802"/>
    <w:rsid w:val="00D26E4B"/>
    <w:rsid w:val="00D30B02"/>
    <w:rsid w:val="00D37944"/>
    <w:rsid w:val="00D41E69"/>
    <w:rsid w:val="00D50648"/>
    <w:rsid w:val="00D57370"/>
    <w:rsid w:val="00D615C1"/>
    <w:rsid w:val="00D66D48"/>
    <w:rsid w:val="00D71B14"/>
    <w:rsid w:val="00D84CEF"/>
    <w:rsid w:val="00DA27BE"/>
    <w:rsid w:val="00DB1F96"/>
    <w:rsid w:val="00DB2F67"/>
    <w:rsid w:val="00DF2064"/>
    <w:rsid w:val="00DF262D"/>
    <w:rsid w:val="00E002F5"/>
    <w:rsid w:val="00E20EB5"/>
    <w:rsid w:val="00E32642"/>
    <w:rsid w:val="00E40C76"/>
    <w:rsid w:val="00E40D29"/>
    <w:rsid w:val="00E4713B"/>
    <w:rsid w:val="00E55A4F"/>
    <w:rsid w:val="00E65012"/>
    <w:rsid w:val="00E67FB2"/>
    <w:rsid w:val="00E96CBD"/>
    <w:rsid w:val="00EB02C1"/>
    <w:rsid w:val="00EB648F"/>
    <w:rsid w:val="00ED3908"/>
    <w:rsid w:val="00ED43D8"/>
    <w:rsid w:val="00EF3F5A"/>
    <w:rsid w:val="00EF4CC7"/>
    <w:rsid w:val="00EF756E"/>
    <w:rsid w:val="00F14429"/>
    <w:rsid w:val="00F21F2C"/>
    <w:rsid w:val="00F25E1E"/>
    <w:rsid w:val="00F314E5"/>
    <w:rsid w:val="00F34497"/>
    <w:rsid w:val="00F364C5"/>
    <w:rsid w:val="00F504F2"/>
    <w:rsid w:val="00F5173B"/>
    <w:rsid w:val="00F73985"/>
    <w:rsid w:val="00F74742"/>
    <w:rsid w:val="00F87835"/>
    <w:rsid w:val="00F90899"/>
    <w:rsid w:val="00F92E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E1364D"/>
  <w15:docId w15:val="{C5500362-C3C2-4A83-A3F9-D019F3B70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40" w:lineRule="atLeast"/>
        <w:ind w:left="-851" w:right="-703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4A8"/>
    <w:pPr>
      <w:spacing w:line="276" w:lineRule="auto"/>
      <w:ind w:left="0" w:right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C6FAF"/>
    <w:rPr>
      <w:b/>
      <w:bCs/>
    </w:rPr>
  </w:style>
  <w:style w:type="character" w:styleId="Emphasis">
    <w:name w:val="Emphasis"/>
    <w:basedOn w:val="DefaultParagraphFont"/>
    <w:uiPriority w:val="20"/>
    <w:qFormat/>
    <w:rsid w:val="00CC6FAF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70C2"/>
  </w:style>
  <w:style w:type="paragraph" w:styleId="Footer">
    <w:name w:val="footer"/>
    <w:basedOn w:val="Normal"/>
    <w:link w:val="FooterChar"/>
    <w:uiPriority w:val="99"/>
    <w:unhideWhenUsed/>
    <w:rsid w:val="001A70C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70C2"/>
  </w:style>
  <w:style w:type="character" w:styleId="Hyperlink">
    <w:name w:val="Hyperlink"/>
    <w:basedOn w:val="DefaultParagraphFont"/>
    <w:uiPriority w:val="99"/>
    <w:unhideWhenUsed/>
    <w:rsid w:val="00D41E6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94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9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26E4B"/>
    <w:pPr>
      <w:ind w:left="720"/>
      <w:contextualSpacing/>
    </w:pPr>
  </w:style>
  <w:style w:type="paragraph" w:customStyle="1" w:styleId="Div">
    <w:name w:val="Div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Li">
    <w:name w:val="Li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paragraph" w:customStyle="1" w:styleId="Ol">
    <w:name w:val="Ol"/>
    <w:basedOn w:val="Normal"/>
    <w:rsid w:val="00AB7BD0"/>
    <w:pPr>
      <w:shd w:val="solid" w:color="FFFFFF" w:fill="auto"/>
      <w:spacing w:line="240" w:lineRule="auto"/>
    </w:pPr>
    <w:rPr>
      <w:rFonts w:ascii="Verdana" w:eastAsia="Verdana" w:hAnsi="Verdana" w:cs="Verdana"/>
      <w:color w:val="000000"/>
      <w:sz w:val="20"/>
      <w:szCs w:val="24"/>
      <w:shd w:val="solid" w:color="FFFFFF" w:fill="auto"/>
      <w:lang w:val="ru-RU" w:eastAsia="ru-RU"/>
    </w:rPr>
  </w:style>
  <w:style w:type="table" w:styleId="TableGrid">
    <w:name w:val="Table Grid"/>
    <w:basedOn w:val="TableNormal"/>
    <w:uiPriority w:val="59"/>
    <w:rsid w:val="00DB1F9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974A8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AU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04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34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3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36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8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8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5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7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0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41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1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55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51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09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166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04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8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84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2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7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77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7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6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904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99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37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66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166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74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92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9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gerber.INTRA\AppData\Local\Microsoft\Windows\Temporary%20Internet%20Files\Content.Outlook\BITBZGZS\CASA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E53C76-A615-4D2A-8A0D-B872485E6A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CASA_Letterhead.dotx</Template>
  <TotalTime>28</TotalTime>
  <Pages>5</Pages>
  <Words>1308</Words>
  <Characters>7456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Penny Gerber</dc:creator>
  <cp:lastModifiedBy>Anthony Garcia</cp:lastModifiedBy>
  <cp:revision>10</cp:revision>
  <cp:lastPrinted>2017-09-12T14:42:00Z</cp:lastPrinted>
  <dcterms:created xsi:type="dcterms:W3CDTF">2022-10-09T05:43:00Z</dcterms:created>
  <dcterms:modified xsi:type="dcterms:W3CDTF">2022-10-09T06:47:00Z</dcterms:modified>
</cp:coreProperties>
</file>